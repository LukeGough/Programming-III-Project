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AU"/>
        </w:rPr>
        <w:id w:val="-669705967"/>
        <w:docPartObj>
          <w:docPartGallery w:val="Cover Pages"/>
          <w:docPartUnique/>
        </w:docPartObj>
      </w:sdtPr>
      <w:sdtEndPr>
        <w:rPr>
          <w:sz w:val="22"/>
        </w:rPr>
      </w:sdtEndPr>
      <w:sdtContent>
        <w:p w14:paraId="24237AEA" w14:textId="77777777" w:rsidR="0037578C" w:rsidRDefault="0037578C">
          <w:pPr>
            <w:pStyle w:val="NoSpacing"/>
            <w:rPr>
              <w:sz w:val="2"/>
            </w:rPr>
          </w:pPr>
        </w:p>
        <w:p w14:paraId="002F1B82" w14:textId="77777777" w:rsidR="0037578C" w:rsidRDefault="0037578C" w:rsidP="0037578C">
          <w:pPr>
            <w:rPr>
              <w:lang w:val="en-US"/>
            </w:rPr>
          </w:pPr>
          <w:r>
            <w:rPr>
              <w:noProof/>
              <w:lang w:val="en-US"/>
            </w:rPr>
            <mc:AlternateContent>
              <mc:Choice Requires="wps">
                <w:drawing>
                  <wp:anchor distT="0" distB="0" distL="114300" distR="114300" simplePos="0" relativeHeight="251661312" behindDoc="0" locked="0" layoutInCell="1" allowOverlap="1" wp14:anchorId="608578AA" wp14:editId="7B72F6D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6802A" w14:textId="118FD31D" w:rsidR="006C20D3" w:rsidRDefault="0017475D">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1</w:t>
                                    </w:r>
                                  </w:sdtContent>
                                </w:sdt>
                              </w:p>
                              <w:p w14:paraId="1DAF9B22" w14:textId="17BCB178" w:rsidR="006C20D3" w:rsidRDefault="0017475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8578A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A46802A" w14:textId="118FD31D" w:rsidR="006C20D3" w:rsidRDefault="00BD019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1</w:t>
                              </w:r>
                            </w:sdtContent>
                          </w:sdt>
                        </w:p>
                        <w:p w14:paraId="1DAF9B22" w14:textId="17BCB178" w:rsidR="006C20D3" w:rsidRDefault="00BD019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14:anchorId="04744ADC" wp14:editId="7C68889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56F61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514D5C01" wp14:editId="1FCF671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C521F" w14:textId="77777777" w:rsidR="006C20D3" w:rsidRDefault="0017475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4D5C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C8C521F" w14:textId="77777777" w:rsidR="006C20D3" w:rsidRDefault="00BD019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v:textbox>
                    <w10:wrap anchorx="page" anchory="margin"/>
                  </v:shape>
                </w:pict>
              </mc:Fallback>
            </mc:AlternateContent>
          </w:r>
        </w:p>
      </w:sdtContent>
    </w:sdt>
    <w:p w14:paraId="2A3EFC0E" w14:textId="77777777" w:rsidR="0037578C" w:rsidRDefault="0037578C">
      <w:pPr>
        <w:rPr>
          <w:lang w:val="en-US"/>
        </w:rPr>
        <w:sectPr w:rsidR="0037578C" w:rsidSect="0037578C">
          <w:footerReference w:type="default" r:id="rId8"/>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2077078763"/>
        <w:docPartObj>
          <w:docPartGallery w:val="Table of Contents"/>
          <w:docPartUnique/>
        </w:docPartObj>
      </w:sdtPr>
      <w:sdtEndPr>
        <w:rPr>
          <w:b/>
          <w:bCs/>
          <w:noProof/>
        </w:rPr>
      </w:sdtEndPr>
      <w:sdtContent>
        <w:p w14:paraId="4D5876E9" w14:textId="77777777" w:rsidR="00780C07" w:rsidRDefault="00780C07">
          <w:pPr>
            <w:pStyle w:val="TOCHeading"/>
          </w:pPr>
          <w:r>
            <w:t>Contents</w:t>
          </w:r>
        </w:p>
        <w:p w14:paraId="12D5D9E8" w14:textId="0EA2CA5C" w:rsidR="008518FB" w:rsidRDefault="00780C07">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6106190" w:history="1">
            <w:r w:rsidR="008518FB" w:rsidRPr="005F70F7">
              <w:rPr>
                <w:rStyle w:val="Hyperlink"/>
                <w:noProof/>
              </w:rPr>
              <w:t>What data structures are you using?</w:t>
            </w:r>
            <w:r w:rsidR="008518FB">
              <w:rPr>
                <w:noProof/>
                <w:webHidden/>
              </w:rPr>
              <w:tab/>
            </w:r>
            <w:r w:rsidR="008518FB">
              <w:rPr>
                <w:noProof/>
                <w:webHidden/>
              </w:rPr>
              <w:fldChar w:fldCharType="begin"/>
            </w:r>
            <w:r w:rsidR="008518FB">
              <w:rPr>
                <w:noProof/>
                <w:webHidden/>
              </w:rPr>
              <w:instrText xml:space="preserve"> PAGEREF _Toc26106190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3115481D" w14:textId="0102C1C7" w:rsidR="008518FB" w:rsidRDefault="0017475D">
          <w:pPr>
            <w:pStyle w:val="TOC1"/>
            <w:tabs>
              <w:tab w:val="right" w:leader="dot" w:pos="9016"/>
            </w:tabs>
            <w:rPr>
              <w:rFonts w:eastAsiaTheme="minorEastAsia"/>
              <w:noProof/>
              <w:lang w:eastAsia="en-AU"/>
            </w:rPr>
          </w:pPr>
          <w:hyperlink w:anchor="_Toc26106191" w:history="1">
            <w:r w:rsidR="008518FB" w:rsidRPr="005F70F7">
              <w:rPr>
                <w:rStyle w:val="Hyperlink"/>
                <w:noProof/>
              </w:rPr>
              <w:t>Where are you using hashing techniques?</w:t>
            </w:r>
            <w:r w:rsidR="008518FB">
              <w:rPr>
                <w:noProof/>
                <w:webHidden/>
              </w:rPr>
              <w:tab/>
            </w:r>
            <w:r w:rsidR="008518FB">
              <w:rPr>
                <w:noProof/>
                <w:webHidden/>
              </w:rPr>
              <w:fldChar w:fldCharType="begin"/>
            </w:r>
            <w:r w:rsidR="008518FB">
              <w:rPr>
                <w:noProof/>
                <w:webHidden/>
              </w:rPr>
              <w:instrText xml:space="preserve"> PAGEREF _Toc26106191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187C482B" w14:textId="6F2AC287" w:rsidR="008518FB" w:rsidRDefault="0017475D">
          <w:pPr>
            <w:pStyle w:val="TOC1"/>
            <w:tabs>
              <w:tab w:val="right" w:leader="dot" w:pos="9016"/>
            </w:tabs>
            <w:rPr>
              <w:rFonts w:eastAsiaTheme="minorEastAsia"/>
              <w:noProof/>
              <w:lang w:eastAsia="en-AU"/>
            </w:rPr>
          </w:pPr>
          <w:hyperlink w:anchor="_Toc26106192" w:history="1">
            <w:r w:rsidR="008518FB" w:rsidRPr="005F70F7">
              <w:rPr>
                <w:rStyle w:val="Hyperlink"/>
                <w:noProof/>
              </w:rPr>
              <w:t>What sorting algorithm are you using how this is different from selection and bubble sort?</w:t>
            </w:r>
            <w:r w:rsidR="008518FB">
              <w:rPr>
                <w:noProof/>
                <w:webHidden/>
              </w:rPr>
              <w:tab/>
            </w:r>
            <w:r w:rsidR="008518FB">
              <w:rPr>
                <w:noProof/>
                <w:webHidden/>
              </w:rPr>
              <w:fldChar w:fldCharType="begin"/>
            </w:r>
            <w:r w:rsidR="008518FB">
              <w:rPr>
                <w:noProof/>
                <w:webHidden/>
              </w:rPr>
              <w:instrText xml:space="preserve"> PAGEREF _Toc26106192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72E965F8" w14:textId="707A391F" w:rsidR="008518FB" w:rsidRDefault="0017475D">
          <w:pPr>
            <w:pStyle w:val="TOC1"/>
            <w:tabs>
              <w:tab w:val="right" w:leader="dot" w:pos="9016"/>
            </w:tabs>
            <w:rPr>
              <w:rFonts w:eastAsiaTheme="minorEastAsia"/>
              <w:noProof/>
              <w:lang w:eastAsia="en-AU"/>
            </w:rPr>
          </w:pPr>
          <w:hyperlink w:anchor="_Toc26106193" w:history="1">
            <w:r w:rsidR="008518FB" w:rsidRPr="005F70F7">
              <w:rPr>
                <w:rStyle w:val="Hyperlink"/>
                <w:noProof/>
              </w:rPr>
              <w:t>What search technique are you using?</w:t>
            </w:r>
            <w:r w:rsidR="008518FB">
              <w:rPr>
                <w:noProof/>
                <w:webHidden/>
              </w:rPr>
              <w:tab/>
            </w:r>
            <w:r w:rsidR="008518FB">
              <w:rPr>
                <w:noProof/>
                <w:webHidden/>
              </w:rPr>
              <w:fldChar w:fldCharType="begin"/>
            </w:r>
            <w:r w:rsidR="008518FB">
              <w:rPr>
                <w:noProof/>
                <w:webHidden/>
              </w:rPr>
              <w:instrText xml:space="preserve"> PAGEREF _Toc26106193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7EF9DED0" w14:textId="098D8FA8" w:rsidR="008518FB" w:rsidRDefault="0017475D">
          <w:pPr>
            <w:pStyle w:val="TOC1"/>
            <w:tabs>
              <w:tab w:val="right" w:leader="dot" w:pos="9016"/>
            </w:tabs>
            <w:rPr>
              <w:rFonts w:eastAsiaTheme="minorEastAsia"/>
              <w:noProof/>
              <w:lang w:eastAsia="en-AU"/>
            </w:rPr>
          </w:pPr>
          <w:hyperlink w:anchor="_Toc26106194" w:history="1">
            <w:r w:rsidR="008518FB" w:rsidRPr="005F70F7">
              <w:rPr>
                <w:rStyle w:val="Hyperlink"/>
                <w:noProof/>
              </w:rPr>
              <w:t>What third party libraries are you using?</w:t>
            </w:r>
            <w:r w:rsidR="008518FB">
              <w:rPr>
                <w:noProof/>
                <w:webHidden/>
              </w:rPr>
              <w:tab/>
            </w:r>
            <w:r w:rsidR="008518FB">
              <w:rPr>
                <w:noProof/>
                <w:webHidden/>
              </w:rPr>
              <w:fldChar w:fldCharType="begin"/>
            </w:r>
            <w:r w:rsidR="008518FB">
              <w:rPr>
                <w:noProof/>
                <w:webHidden/>
              </w:rPr>
              <w:instrText xml:space="preserve"> PAGEREF _Toc26106194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52E5DE5A" w14:textId="186669BF" w:rsidR="008518FB" w:rsidRDefault="0017475D">
          <w:pPr>
            <w:pStyle w:val="TOC1"/>
            <w:tabs>
              <w:tab w:val="right" w:leader="dot" w:pos="9016"/>
            </w:tabs>
            <w:rPr>
              <w:rFonts w:eastAsiaTheme="minorEastAsia"/>
              <w:noProof/>
              <w:lang w:eastAsia="en-AU"/>
            </w:rPr>
          </w:pPr>
          <w:hyperlink w:anchor="_Toc26106195" w:history="1">
            <w:r w:rsidR="008518FB" w:rsidRPr="005F70F7">
              <w:rPr>
                <w:rStyle w:val="Hyperlink"/>
                <w:noProof/>
              </w:rPr>
              <w:t>Where can I find the documentation for this?</w:t>
            </w:r>
            <w:r w:rsidR="008518FB">
              <w:rPr>
                <w:noProof/>
                <w:webHidden/>
              </w:rPr>
              <w:tab/>
            </w:r>
            <w:r w:rsidR="008518FB">
              <w:rPr>
                <w:noProof/>
                <w:webHidden/>
              </w:rPr>
              <w:fldChar w:fldCharType="begin"/>
            </w:r>
            <w:r w:rsidR="008518FB">
              <w:rPr>
                <w:noProof/>
                <w:webHidden/>
              </w:rPr>
              <w:instrText xml:space="preserve"> PAGEREF _Toc26106195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57900839" w14:textId="4D4B62F7" w:rsidR="008518FB" w:rsidRDefault="0017475D">
          <w:pPr>
            <w:pStyle w:val="TOC1"/>
            <w:tabs>
              <w:tab w:val="right" w:leader="dot" w:pos="9016"/>
            </w:tabs>
            <w:rPr>
              <w:rFonts w:eastAsiaTheme="minorEastAsia"/>
              <w:noProof/>
              <w:lang w:eastAsia="en-AU"/>
            </w:rPr>
          </w:pPr>
          <w:hyperlink w:anchor="_Toc26106196" w:history="1">
            <w:r w:rsidR="008518FB" w:rsidRPr="005F70F7">
              <w:rPr>
                <w:rStyle w:val="Hyperlink"/>
                <w:noProof/>
              </w:rPr>
              <w:t>A mock-up of the GUI.</w:t>
            </w:r>
            <w:r w:rsidR="008518FB">
              <w:rPr>
                <w:noProof/>
                <w:webHidden/>
              </w:rPr>
              <w:tab/>
            </w:r>
            <w:r w:rsidR="008518FB">
              <w:rPr>
                <w:noProof/>
                <w:webHidden/>
              </w:rPr>
              <w:fldChar w:fldCharType="begin"/>
            </w:r>
            <w:r w:rsidR="008518FB">
              <w:rPr>
                <w:noProof/>
                <w:webHidden/>
              </w:rPr>
              <w:instrText xml:space="preserve"> PAGEREF _Toc26106196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4B985144" w14:textId="44978E7A" w:rsidR="008518FB" w:rsidRDefault="0017475D">
          <w:pPr>
            <w:pStyle w:val="TOC1"/>
            <w:tabs>
              <w:tab w:val="right" w:leader="dot" w:pos="9016"/>
            </w:tabs>
            <w:rPr>
              <w:rFonts w:eastAsiaTheme="minorEastAsia"/>
              <w:noProof/>
              <w:lang w:eastAsia="en-AU"/>
            </w:rPr>
          </w:pPr>
          <w:hyperlink w:anchor="_Toc26106197" w:history="1">
            <w:r w:rsidR="008518FB" w:rsidRPr="005F70F7">
              <w:rPr>
                <w:rStyle w:val="Hyperlink"/>
                <w:noProof/>
              </w:rPr>
              <w:t>What source control are you using?</w:t>
            </w:r>
            <w:r w:rsidR="008518FB">
              <w:rPr>
                <w:noProof/>
                <w:webHidden/>
              </w:rPr>
              <w:tab/>
            </w:r>
            <w:r w:rsidR="008518FB">
              <w:rPr>
                <w:noProof/>
                <w:webHidden/>
              </w:rPr>
              <w:fldChar w:fldCharType="begin"/>
            </w:r>
            <w:r w:rsidR="008518FB">
              <w:rPr>
                <w:noProof/>
                <w:webHidden/>
              </w:rPr>
              <w:instrText xml:space="preserve"> PAGEREF _Toc26106197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2D728063" w14:textId="32BFFE72" w:rsidR="008518FB" w:rsidRDefault="0017475D">
          <w:pPr>
            <w:pStyle w:val="TOC1"/>
            <w:tabs>
              <w:tab w:val="right" w:leader="dot" w:pos="9016"/>
            </w:tabs>
            <w:rPr>
              <w:rFonts w:eastAsiaTheme="minorEastAsia"/>
              <w:noProof/>
              <w:lang w:eastAsia="en-AU"/>
            </w:rPr>
          </w:pPr>
          <w:hyperlink w:anchor="_Toc26106198" w:history="1">
            <w:r w:rsidR="008518FB" w:rsidRPr="005F70F7">
              <w:rPr>
                <w:rStyle w:val="Hyperlink"/>
                <w:noProof/>
              </w:rPr>
              <w:t>What are your coding standards you are enforcing?</w:t>
            </w:r>
            <w:r w:rsidR="008518FB">
              <w:rPr>
                <w:noProof/>
                <w:webHidden/>
              </w:rPr>
              <w:tab/>
            </w:r>
            <w:r w:rsidR="008518FB">
              <w:rPr>
                <w:noProof/>
                <w:webHidden/>
              </w:rPr>
              <w:fldChar w:fldCharType="begin"/>
            </w:r>
            <w:r w:rsidR="008518FB">
              <w:rPr>
                <w:noProof/>
                <w:webHidden/>
              </w:rPr>
              <w:instrText xml:space="preserve"> PAGEREF _Toc26106198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1CB411E9" w14:textId="4FA19908" w:rsidR="008518FB" w:rsidRDefault="0017475D">
          <w:pPr>
            <w:pStyle w:val="TOC1"/>
            <w:tabs>
              <w:tab w:val="right" w:leader="dot" w:pos="9016"/>
            </w:tabs>
            <w:rPr>
              <w:rFonts w:eastAsiaTheme="minorEastAsia"/>
              <w:noProof/>
              <w:lang w:eastAsia="en-AU"/>
            </w:rPr>
          </w:pPr>
          <w:hyperlink w:anchor="_Toc26106199" w:history="1">
            <w:r w:rsidR="008518FB" w:rsidRPr="005F70F7">
              <w:rPr>
                <w:rStyle w:val="Hyperlink"/>
                <w:noProof/>
              </w:rPr>
              <w:t>What tests are you going to run?</w:t>
            </w:r>
            <w:r w:rsidR="008518FB">
              <w:rPr>
                <w:noProof/>
                <w:webHidden/>
              </w:rPr>
              <w:tab/>
            </w:r>
            <w:r w:rsidR="008518FB">
              <w:rPr>
                <w:noProof/>
                <w:webHidden/>
              </w:rPr>
              <w:fldChar w:fldCharType="begin"/>
            </w:r>
            <w:r w:rsidR="008518FB">
              <w:rPr>
                <w:noProof/>
                <w:webHidden/>
              </w:rPr>
              <w:instrText xml:space="preserve"> PAGEREF _Toc26106199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2491D2D4" w14:textId="5B2E1B30" w:rsidR="00780C07" w:rsidRDefault="00780C07">
          <w:r>
            <w:rPr>
              <w:b/>
              <w:bCs/>
              <w:noProof/>
            </w:rPr>
            <w:fldChar w:fldCharType="end"/>
          </w:r>
        </w:p>
      </w:sdtContent>
    </w:sdt>
    <w:p w14:paraId="0951C38B" w14:textId="77777777" w:rsidR="00780C07" w:rsidRDefault="00780C07" w:rsidP="00780C07"/>
    <w:p w14:paraId="1D791246" w14:textId="13F0106B" w:rsidR="0005799E" w:rsidRDefault="0005799E" w:rsidP="0037578C">
      <w:pPr>
        <w:pStyle w:val="ToC"/>
        <w:sectPr w:rsidR="0005799E" w:rsidSect="0037578C">
          <w:footerReference w:type="first" r:id="rId9"/>
          <w:pgSz w:w="11906" w:h="16838"/>
          <w:pgMar w:top="1440" w:right="1440" w:bottom="1440" w:left="1440" w:header="708" w:footer="708" w:gutter="0"/>
          <w:pgNumType w:fmt="upperRoman" w:start="1"/>
          <w:cols w:space="708"/>
          <w:titlePg/>
          <w:docGrid w:linePitch="360"/>
        </w:sectPr>
      </w:pPr>
    </w:p>
    <w:p w14:paraId="5E8AC97B" w14:textId="2C80C961" w:rsidR="007B0FE7" w:rsidRDefault="007B0FE7" w:rsidP="00345595">
      <w:pPr>
        <w:pStyle w:val="Heading1"/>
      </w:pPr>
      <w:bookmarkStart w:id="0" w:name="_Toc26106190"/>
      <w:r w:rsidRPr="007B0FE7">
        <w:lastRenderedPageBreak/>
        <w:t>What data structures are you using?</w:t>
      </w:r>
      <w:bookmarkEnd w:id="0"/>
    </w:p>
    <w:p w14:paraId="63BA6202" w14:textId="27F3026A" w:rsidR="00BB689D" w:rsidRDefault="00BB689D" w:rsidP="00BB689D">
      <w:r>
        <w:t xml:space="preserve">I am using a </w:t>
      </w:r>
      <w:proofErr w:type="spellStart"/>
      <w:r>
        <w:t>LinkedList</w:t>
      </w:r>
      <w:proofErr w:type="spellEnd"/>
      <w:r>
        <w:t xml:space="preserve"> to store the User object</w:t>
      </w:r>
      <w:r w:rsidR="00654607">
        <w:t>s</w:t>
      </w:r>
      <w:r>
        <w:t xml:space="preserve"> in.</w:t>
      </w:r>
    </w:p>
    <w:p w14:paraId="30B06BDC" w14:textId="7EFA200E" w:rsidR="00654607" w:rsidRDefault="002911EA" w:rsidP="00BB689D">
      <w:r>
        <w:rPr>
          <w:noProof/>
          <w:lang w:val="en-US"/>
        </w:rPr>
        <w:drawing>
          <wp:inline distT="0" distB="0" distL="0" distR="0" wp14:anchorId="5CACB71D" wp14:editId="68F9C174">
            <wp:extent cx="3276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514350"/>
                    </a:xfrm>
                    <a:prstGeom prst="rect">
                      <a:avLst/>
                    </a:prstGeom>
                  </pic:spPr>
                </pic:pic>
              </a:graphicData>
            </a:graphic>
          </wp:inline>
        </w:drawing>
      </w:r>
    </w:p>
    <w:p w14:paraId="0200F2C9" w14:textId="42CE016E" w:rsidR="00654607" w:rsidRDefault="00654607" w:rsidP="00BB689D">
      <w:r>
        <w:t xml:space="preserve">I am using List to </w:t>
      </w:r>
      <w:r w:rsidR="008B3B23">
        <w:t xml:space="preserve">store the </w:t>
      </w:r>
      <w:proofErr w:type="spellStart"/>
      <w:r w:rsidR="008B3B23">
        <w:t>userId’s</w:t>
      </w:r>
      <w:proofErr w:type="spellEnd"/>
      <w:r w:rsidR="008B3B23">
        <w:t xml:space="preserve"> in to display them to the User IDs list box.</w:t>
      </w:r>
    </w:p>
    <w:p w14:paraId="7419B4E5" w14:textId="728CDA57" w:rsidR="008B3B23" w:rsidRDefault="002911EA" w:rsidP="00BB689D">
      <w:r>
        <w:rPr>
          <w:noProof/>
          <w:lang w:val="en-US"/>
        </w:rPr>
        <w:drawing>
          <wp:inline distT="0" distB="0" distL="0" distR="0" wp14:anchorId="4AE27487" wp14:editId="6C9D4578">
            <wp:extent cx="28575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371475"/>
                    </a:xfrm>
                    <a:prstGeom prst="rect">
                      <a:avLst/>
                    </a:prstGeom>
                  </pic:spPr>
                </pic:pic>
              </a:graphicData>
            </a:graphic>
          </wp:inline>
        </w:drawing>
      </w:r>
    </w:p>
    <w:p w14:paraId="20A13DE8" w14:textId="0903AC9A" w:rsidR="00E153C2" w:rsidRDefault="00E153C2" w:rsidP="00BB689D">
      <w:r>
        <w:t>I am using List’s in the Merge Sort methods.</w:t>
      </w:r>
    </w:p>
    <w:p w14:paraId="6D014418" w14:textId="0038DE00" w:rsidR="00E153C2" w:rsidRDefault="00594901" w:rsidP="00BB689D">
      <w:r>
        <w:rPr>
          <w:noProof/>
          <w:lang w:val="en-US"/>
        </w:rPr>
        <w:drawing>
          <wp:inline distT="0" distB="0" distL="0" distR="0" wp14:anchorId="20A95668" wp14:editId="1B64944C">
            <wp:extent cx="47625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561975"/>
                    </a:xfrm>
                    <a:prstGeom prst="rect">
                      <a:avLst/>
                    </a:prstGeom>
                  </pic:spPr>
                </pic:pic>
              </a:graphicData>
            </a:graphic>
          </wp:inline>
        </w:drawing>
      </w:r>
    </w:p>
    <w:p w14:paraId="59F5B463" w14:textId="39DD4755" w:rsidR="007B0FE7" w:rsidRDefault="007B0FE7" w:rsidP="00345595">
      <w:pPr>
        <w:pStyle w:val="Heading1"/>
      </w:pPr>
      <w:bookmarkStart w:id="1" w:name="_Toc26106191"/>
      <w:r>
        <w:t>Where are you using hashing techniques?</w:t>
      </w:r>
      <w:bookmarkEnd w:id="1"/>
    </w:p>
    <w:p w14:paraId="28CEB1B0" w14:textId="01B81190" w:rsidR="00B16ED2" w:rsidRDefault="00B16ED2" w:rsidP="00B16ED2">
      <w:r>
        <w:t xml:space="preserve">The </w:t>
      </w:r>
      <w:proofErr w:type="spellStart"/>
      <w:r>
        <w:t>SaltG</w:t>
      </w:r>
      <w:r w:rsidR="001C3FB6">
        <w:t>enerator</w:t>
      </w:r>
      <w:proofErr w:type="spellEnd"/>
      <w:r w:rsidR="001C3FB6">
        <w:t xml:space="preserve"> uses </w:t>
      </w:r>
      <w:proofErr w:type="spellStart"/>
      <w:r w:rsidR="001C3FB6" w:rsidRPr="003B1CD5">
        <w:t>RNGCryptoServiceProvider</w:t>
      </w:r>
      <w:proofErr w:type="spellEnd"/>
      <w:r w:rsidR="001C3FB6" w:rsidRPr="003B1CD5">
        <w:t xml:space="preserve"> from </w:t>
      </w:r>
      <w:proofErr w:type="spellStart"/>
      <w:r w:rsidR="001C3FB6" w:rsidRPr="003B1CD5">
        <w:t>System.Security.Cryptography</w:t>
      </w:r>
      <w:proofErr w:type="spellEnd"/>
      <w:r w:rsidR="001C3FB6" w:rsidRPr="003B1CD5">
        <w:t xml:space="preserve"> </w:t>
      </w:r>
      <w:r w:rsidR="003B1CD5" w:rsidRPr="003B1CD5">
        <w:t>to generate a salt.</w:t>
      </w:r>
    </w:p>
    <w:p w14:paraId="0D866B0D" w14:textId="35465BA4" w:rsidR="00EA194C" w:rsidRDefault="00EA194C" w:rsidP="00B16ED2">
      <w:r>
        <w:t xml:space="preserve">The </w:t>
      </w:r>
      <w:proofErr w:type="spellStart"/>
      <w:r>
        <w:t>HashComputer</w:t>
      </w:r>
      <w:proofErr w:type="spellEnd"/>
      <w:r>
        <w:t xml:space="preserve"> uses </w:t>
      </w:r>
      <w:r w:rsidRPr="0088004C">
        <w:t xml:space="preserve">SHA256 and SHA256CryptoServiceProvider from </w:t>
      </w:r>
      <w:proofErr w:type="spellStart"/>
      <w:r w:rsidRPr="0088004C">
        <w:t>System.Security.Cryptography</w:t>
      </w:r>
      <w:proofErr w:type="spellEnd"/>
      <w:r w:rsidRPr="0088004C">
        <w:t xml:space="preserve"> and the salt from </w:t>
      </w:r>
      <w:proofErr w:type="spellStart"/>
      <w:r w:rsidRPr="0088004C">
        <w:t>SaltGenerator</w:t>
      </w:r>
      <w:proofErr w:type="spellEnd"/>
      <w:r w:rsidRPr="0088004C">
        <w:t xml:space="preserve"> to generate a hash.</w:t>
      </w:r>
    </w:p>
    <w:p w14:paraId="790654D4" w14:textId="27511805" w:rsidR="00BB689D" w:rsidRDefault="00EA194C" w:rsidP="00BB689D">
      <w:r>
        <w:t>T</w:t>
      </w:r>
      <w:r w:rsidR="00B16ED2">
        <w:t xml:space="preserve">he </w:t>
      </w:r>
      <w:proofErr w:type="spellStart"/>
      <w:r w:rsidR="00B16ED2">
        <w:t>PasswordManager</w:t>
      </w:r>
      <w:proofErr w:type="spellEnd"/>
      <w:r w:rsidR="00B16ED2">
        <w:t xml:space="preserve"> class</w:t>
      </w:r>
      <w:r>
        <w:t xml:space="preserve"> is used to generate or check the </w:t>
      </w:r>
      <w:proofErr w:type="spellStart"/>
      <w:r>
        <w:t>the</w:t>
      </w:r>
      <w:proofErr w:type="spellEnd"/>
      <w:r>
        <w:t xml:space="preserve"> password has using the </w:t>
      </w:r>
      <w:proofErr w:type="spellStart"/>
      <w:r>
        <w:t>SaltGenerator</w:t>
      </w:r>
      <w:proofErr w:type="spellEnd"/>
      <w:r>
        <w:t xml:space="preserve"> and </w:t>
      </w:r>
      <w:proofErr w:type="spellStart"/>
      <w:r>
        <w:t>HashComputer</w:t>
      </w:r>
      <w:proofErr w:type="spellEnd"/>
      <w:r>
        <w:t xml:space="preserve"> classes</w:t>
      </w:r>
    </w:p>
    <w:p w14:paraId="6F46B4AF" w14:textId="13A74311" w:rsidR="007B0FE7" w:rsidRDefault="007B0FE7" w:rsidP="00345595">
      <w:pPr>
        <w:pStyle w:val="Heading1"/>
      </w:pPr>
      <w:bookmarkStart w:id="2" w:name="_Toc26106192"/>
      <w:r>
        <w:t>What sorting algorithm are you using how this is different from selection and bubble sort?</w:t>
      </w:r>
      <w:bookmarkEnd w:id="2"/>
    </w:p>
    <w:p w14:paraId="314DA0C2" w14:textId="638AA205" w:rsidR="009C232C" w:rsidRDefault="001A3796" w:rsidP="001A3796">
      <w:r>
        <w:t xml:space="preserve">I am using Merge sort which </w:t>
      </w:r>
      <w:r w:rsidR="009C232C">
        <w:t xml:space="preserve">is a </w:t>
      </w:r>
      <w:r w:rsidR="009C232C" w:rsidRPr="009C232C">
        <w:t>Divide and Conquer algorithm</w:t>
      </w:r>
      <w:r w:rsidR="009C232C">
        <w:t xml:space="preserve"> which divides the supplied array in half, recursively calling itself until array size is the size of one element then sorts and merges the </w:t>
      </w:r>
      <w:r w:rsidR="00E62F78">
        <w:t>sub arrays.</w:t>
      </w:r>
    </w:p>
    <w:p w14:paraId="4064EEDB" w14:textId="7A9FC4C8" w:rsidR="00E62F78" w:rsidRDefault="002C1157" w:rsidP="009C232C">
      <w:r>
        <w:t>Selection and Bubble sort use an iterative sorting algorithm</w:t>
      </w:r>
    </w:p>
    <w:p w14:paraId="1524230F" w14:textId="3E757695" w:rsidR="002C1157" w:rsidRDefault="002C1157" w:rsidP="009C232C">
      <w:r>
        <w:t>Bubble sort iterates over the array swapping element each time it sees a pair which is out of order and repeats until the whole array is sorted.</w:t>
      </w:r>
    </w:p>
    <w:p w14:paraId="03FC4A10" w14:textId="50F9B732" w:rsidR="005D2CF9" w:rsidRDefault="005D2CF9" w:rsidP="009C232C">
      <w:r>
        <w:t>Selection sort iterates over the unsorted array finding the smallest unsorted element then adds it to the end of the sorted array and repeats until the all elements in the unsorted array have been added to the sorted array.</w:t>
      </w:r>
    </w:p>
    <w:p w14:paraId="2D8A6979" w14:textId="055911D9" w:rsidR="007B0FE7" w:rsidRDefault="007B0FE7" w:rsidP="00345595">
      <w:pPr>
        <w:pStyle w:val="Heading1"/>
      </w:pPr>
      <w:bookmarkStart w:id="3" w:name="_Toc26106193"/>
      <w:r>
        <w:t>What search technique are you using?</w:t>
      </w:r>
      <w:bookmarkEnd w:id="3"/>
    </w:p>
    <w:p w14:paraId="450E60F6" w14:textId="585C97D4" w:rsidR="00166DFB" w:rsidRDefault="008E7605" w:rsidP="00166DFB">
      <w:r>
        <w:t>I am using a Recursive search which works by supplying a search item (</w:t>
      </w:r>
      <w:proofErr w:type="spellStart"/>
      <w:r>
        <w:t>userId</w:t>
      </w:r>
      <w:proofErr w:type="spellEnd"/>
      <w:r>
        <w:t xml:space="preserve">) and recursively looking through the supplied </w:t>
      </w:r>
      <w:proofErr w:type="spellStart"/>
      <w:r>
        <w:t>LinkedList</w:t>
      </w:r>
      <w:proofErr w:type="spellEnd"/>
      <w:r>
        <w:t>(users) until the item is either found or not then returns a(</w:t>
      </w:r>
      <w:proofErr w:type="spellStart"/>
      <w:r>
        <w:t>boolean</w:t>
      </w:r>
      <w:proofErr w:type="spellEnd"/>
      <w:r>
        <w:t>) true or false.</w:t>
      </w:r>
    </w:p>
    <w:p w14:paraId="73398936" w14:textId="77777777" w:rsidR="00462D64" w:rsidRDefault="00462D64" w:rsidP="00166DFB"/>
    <w:p w14:paraId="1C21E635" w14:textId="77777777" w:rsidR="00462D64" w:rsidRDefault="00462D64" w:rsidP="00166DFB">
      <w:pPr>
        <w:sectPr w:rsidR="00462D64" w:rsidSect="00345595">
          <w:headerReference w:type="first" r:id="rId13"/>
          <w:footerReference w:type="first" r:id="rId14"/>
          <w:pgSz w:w="11906" w:h="16838"/>
          <w:pgMar w:top="1440" w:right="1440" w:bottom="1440" w:left="1440" w:header="708" w:footer="708" w:gutter="0"/>
          <w:pgNumType w:start="1"/>
          <w:cols w:space="708"/>
          <w:titlePg/>
          <w:docGrid w:linePitch="360"/>
        </w:sectPr>
      </w:pPr>
    </w:p>
    <w:p w14:paraId="55F3B548" w14:textId="619C9A91" w:rsidR="007B0FE7" w:rsidRDefault="007B0FE7" w:rsidP="00345595">
      <w:pPr>
        <w:pStyle w:val="Heading1"/>
      </w:pPr>
      <w:bookmarkStart w:id="4" w:name="_Toc26106194"/>
      <w:r>
        <w:lastRenderedPageBreak/>
        <w:t>What third party libraries are you using?</w:t>
      </w:r>
      <w:bookmarkEnd w:id="4"/>
    </w:p>
    <w:p w14:paraId="4FE29400" w14:textId="0DDAB4A2" w:rsidR="00166DFB" w:rsidRDefault="00462D64" w:rsidP="00166DFB">
      <w:r>
        <w:t xml:space="preserve">I am using the third party library </w:t>
      </w:r>
      <w:proofErr w:type="spellStart"/>
      <w:r>
        <w:t>CSVH</w:t>
      </w:r>
      <w:r w:rsidR="00341283">
        <w:t>elper</w:t>
      </w:r>
      <w:proofErr w:type="spellEnd"/>
      <w:r w:rsidR="00341283">
        <w:t xml:space="preserve"> which allows me to easily export to a CSV file.</w:t>
      </w:r>
    </w:p>
    <w:p w14:paraId="1A506CB7" w14:textId="267C1F0F" w:rsidR="000969F3" w:rsidRPr="00166DFB" w:rsidRDefault="000969F3" w:rsidP="00166DFB">
      <w:r>
        <w:t xml:space="preserve">I am using the third party library </w:t>
      </w:r>
      <w:proofErr w:type="spellStart"/>
      <w:r>
        <w:t>StyleCop</w:t>
      </w:r>
      <w:proofErr w:type="spellEnd"/>
      <w:r>
        <w:t xml:space="preserve"> to enforce code standards.</w:t>
      </w:r>
    </w:p>
    <w:p w14:paraId="5923AF66" w14:textId="067A785F" w:rsidR="007B0FE7" w:rsidRDefault="007B0FE7" w:rsidP="00345595">
      <w:pPr>
        <w:pStyle w:val="Heading1"/>
      </w:pPr>
      <w:bookmarkStart w:id="5" w:name="_Toc26106195"/>
      <w:r>
        <w:t>Where can I find the documentation for this?</w:t>
      </w:r>
      <w:bookmarkEnd w:id="5"/>
    </w:p>
    <w:p w14:paraId="236886F1" w14:textId="5EE16D55" w:rsidR="00166DFB" w:rsidRDefault="00F642EB" w:rsidP="00166DFB">
      <w:r>
        <w:t xml:space="preserve">The documentation for </w:t>
      </w:r>
      <w:proofErr w:type="spellStart"/>
      <w:r>
        <w:t>CSVHelper</w:t>
      </w:r>
      <w:proofErr w:type="spellEnd"/>
      <w:r>
        <w:t xml:space="preserve"> can be found </w:t>
      </w:r>
      <w:hyperlink r:id="rId15" w:history="1">
        <w:r w:rsidRPr="00F642EB">
          <w:rPr>
            <w:rStyle w:val="Hyperlink"/>
          </w:rPr>
          <w:t>here</w:t>
        </w:r>
      </w:hyperlink>
      <w:r>
        <w:t>.</w:t>
      </w:r>
    </w:p>
    <w:p w14:paraId="0D62A3DF" w14:textId="6C428ADA" w:rsidR="00420960" w:rsidRDefault="00420960" w:rsidP="00420960">
      <w:r>
        <w:t xml:space="preserve">The documentation for </w:t>
      </w:r>
      <w:proofErr w:type="spellStart"/>
      <w:r>
        <w:t>StyleCop</w:t>
      </w:r>
      <w:proofErr w:type="spellEnd"/>
      <w:r>
        <w:t xml:space="preserve"> can be found </w:t>
      </w:r>
      <w:hyperlink r:id="rId16" w:history="1">
        <w:r w:rsidRPr="009E509D">
          <w:rPr>
            <w:rStyle w:val="Hyperlink"/>
          </w:rPr>
          <w:t>here</w:t>
        </w:r>
      </w:hyperlink>
      <w:r>
        <w:t>.</w:t>
      </w:r>
    </w:p>
    <w:p w14:paraId="762CFEEF" w14:textId="0B49CF7D" w:rsidR="007B0FE7" w:rsidRDefault="007B0FE7" w:rsidP="00345595">
      <w:pPr>
        <w:pStyle w:val="Heading1"/>
      </w:pPr>
      <w:bookmarkStart w:id="6" w:name="_Toc26106196"/>
      <w:r>
        <w:t>A mock-up of the GUI.</w:t>
      </w:r>
      <w:bookmarkEnd w:id="6"/>
    </w:p>
    <w:p w14:paraId="29A9B25F" w14:textId="1AEEAE70" w:rsidR="008035D0" w:rsidRPr="008035D0" w:rsidRDefault="008035D0" w:rsidP="007C5D87">
      <w:pPr>
        <w:pStyle w:val="Heading2"/>
      </w:pPr>
      <w:r>
        <w:t>Server GUI</w:t>
      </w:r>
    </w:p>
    <w:p w14:paraId="1A266DD0" w14:textId="0F2D4ED4" w:rsidR="00166DFB" w:rsidRDefault="0089291E" w:rsidP="00166DFB">
      <w:r>
        <w:rPr>
          <w:noProof/>
          <w:lang w:val="en-US"/>
        </w:rPr>
        <w:drawing>
          <wp:inline distT="0" distB="0" distL="0" distR="0" wp14:anchorId="5835C9D8" wp14:editId="228D5177">
            <wp:extent cx="444817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2981325"/>
                    </a:xfrm>
                    <a:prstGeom prst="rect">
                      <a:avLst/>
                    </a:prstGeom>
                  </pic:spPr>
                </pic:pic>
              </a:graphicData>
            </a:graphic>
          </wp:inline>
        </w:drawing>
      </w:r>
    </w:p>
    <w:p w14:paraId="27504020" w14:textId="6E20C7EF" w:rsidR="008035D0" w:rsidRDefault="008035D0" w:rsidP="007C5D87">
      <w:pPr>
        <w:pStyle w:val="Heading2"/>
      </w:pPr>
      <w:r>
        <w:t>Client GUI</w:t>
      </w:r>
    </w:p>
    <w:p w14:paraId="6B3B44BB" w14:textId="2D850196" w:rsidR="008035D0" w:rsidRDefault="0089291E" w:rsidP="006F46CC">
      <w:r>
        <w:rPr>
          <w:noProof/>
          <w:lang w:val="en-US"/>
        </w:rPr>
        <w:drawing>
          <wp:inline distT="0" distB="0" distL="0" distR="0" wp14:anchorId="1ACC96F8" wp14:editId="35C85B7F">
            <wp:extent cx="44100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2943225"/>
                    </a:xfrm>
                    <a:prstGeom prst="rect">
                      <a:avLst/>
                    </a:prstGeom>
                  </pic:spPr>
                </pic:pic>
              </a:graphicData>
            </a:graphic>
          </wp:inline>
        </w:drawing>
      </w:r>
    </w:p>
    <w:p w14:paraId="2F6FD496" w14:textId="77777777" w:rsidR="008035D0" w:rsidRPr="008035D0" w:rsidRDefault="008035D0" w:rsidP="006F46CC">
      <w:pPr>
        <w:sectPr w:rsidR="008035D0" w:rsidRPr="008035D0" w:rsidSect="008151E2">
          <w:pgSz w:w="11906" w:h="16838"/>
          <w:pgMar w:top="1440" w:right="1440" w:bottom="1440" w:left="1440" w:header="708" w:footer="708" w:gutter="0"/>
          <w:cols w:space="708"/>
          <w:titlePg/>
          <w:docGrid w:linePitch="360"/>
        </w:sectPr>
      </w:pPr>
    </w:p>
    <w:p w14:paraId="14CB92EC" w14:textId="1C6D41E5" w:rsidR="007B0FE7" w:rsidRDefault="007B0FE7" w:rsidP="00345595">
      <w:pPr>
        <w:pStyle w:val="Heading1"/>
      </w:pPr>
      <w:bookmarkStart w:id="7" w:name="_Toc26106197"/>
      <w:r>
        <w:lastRenderedPageBreak/>
        <w:t>What source control are you using?</w:t>
      </w:r>
      <w:bookmarkEnd w:id="7"/>
    </w:p>
    <w:p w14:paraId="40091FA6" w14:textId="33987763" w:rsidR="00166DFB" w:rsidRDefault="00AB2990" w:rsidP="00166DFB">
      <w:r>
        <w:t xml:space="preserve">I am using GitHub as my source control which can be found </w:t>
      </w:r>
      <w:hyperlink r:id="rId19" w:history="1">
        <w:r w:rsidRPr="00724CF7">
          <w:rPr>
            <w:rStyle w:val="Hyperlink"/>
          </w:rPr>
          <w:t>here</w:t>
        </w:r>
      </w:hyperlink>
      <w:r>
        <w:t>.</w:t>
      </w:r>
    </w:p>
    <w:p w14:paraId="48E4A446" w14:textId="378EC398" w:rsidR="00FA3B69" w:rsidRDefault="00FA3B69" w:rsidP="00FA3B69">
      <w:r>
        <w:t>There will be diffe</w:t>
      </w:r>
      <w:bookmarkStart w:id="8" w:name="_GoBack"/>
      <w:bookmarkEnd w:id="8"/>
      <w:r>
        <w:t>rent branches for each version</w:t>
      </w:r>
      <w:r w:rsidR="002240B6">
        <w:t xml:space="preserve"> after a major </w:t>
      </w:r>
      <w:r w:rsidR="00FB3B0F">
        <w:t>implementation</w:t>
      </w:r>
      <w:r>
        <w:t>.</w:t>
      </w:r>
    </w:p>
    <w:p w14:paraId="7AF2823F" w14:textId="40FF94AF" w:rsidR="00131241" w:rsidRDefault="00131241" w:rsidP="00533A5C">
      <w:pPr>
        <w:pStyle w:val="Heading2"/>
      </w:pPr>
      <w:r>
        <w:t>GitHub</w:t>
      </w:r>
      <w:r w:rsidR="00533A5C">
        <w:t xml:space="preserve"> Screenshot</w:t>
      </w:r>
    </w:p>
    <w:p w14:paraId="6235A2CA" w14:textId="3568DB4E" w:rsidR="00FF51D8" w:rsidRDefault="000E3BC3" w:rsidP="00FA3B69">
      <w:pPr>
        <w:rPr>
          <w:noProof/>
          <w:lang w:val="en-US"/>
        </w:rPr>
      </w:pPr>
      <w:r>
        <w:rPr>
          <w:noProof/>
          <w:lang w:val="en-US"/>
        </w:rPr>
        <w:pict w14:anchorId="3854E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0.85pt;height:295.55pt">
            <v:imagedata r:id="rId20" o:title="GitHub_Versioning"/>
          </v:shape>
        </w:pict>
      </w:r>
    </w:p>
    <w:p w14:paraId="12B20339" w14:textId="041B32EC" w:rsidR="00131241" w:rsidRDefault="00131241" w:rsidP="00533A5C">
      <w:pPr>
        <w:pStyle w:val="Heading2"/>
        <w:rPr>
          <w:noProof/>
          <w:lang w:val="en-US"/>
        </w:rPr>
      </w:pPr>
      <w:r>
        <w:rPr>
          <w:noProof/>
          <w:lang w:val="en-US"/>
        </w:rPr>
        <w:t>File Explorer</w:t>
      </w:r>
      <w:r w:rsidR="00533A5C">
        <w:rPr>
          <w:noProof/>
          <w:lang w:val="en-US"/>
        </w:rPr>
        <w:t xml:space="preserve"> </w:t>
      </w:r>
      <w:r w:rsidR="00533A5C">
        <w:t>Screenshot</w:t>
      </w:r>
    </w:p>
    <w:p w14:paraId="0C2C5CAD" w14:textId="4F272BB5" w:rsidR="000E3BC3" w:rsidRDefault="000E3BC3" w:rsidP="00FA3B69">
      <w:r>
        <w:rPr>
          <w:noProof/>
          <w:lang w:val="en-US"/>
        </w:rPr>
        <w:drawing>
          <wp:inline distT="0" distB="0" distL="0" distR="0" wp14:anchorId="3CADFCF0" wp14:editId="79CD69C3">
            <wp:extent cx="1302385" cy="1265555"/>
            <wp:effectExtent l="0" t="0" r="0" b="0"/>
            <wp:docPr id="4" name="Picture 4" descr="C:\Users\Student\AppData\Local\Microsoft\Windows\INetCache\Content.Word\Vers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Version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2385" cy="1265555"/>
                    </a:xfrm>
                    <a:prstGeom prst="rect">
                      <a:avLst/>
                    </a:prstGeom>
                    <a:noFill/>
                    <a:ln>
                      <a:noFill/>
                    </a:ln>
                  </pic:spPr>
                </pic:pic>
              </a:graphicData>
            </a:graphic>
          </wp:inline>
        </w:drawing>
      </w:r>
    </w:p>
    <w:p w14:paraId="2CC49CA4" w14:textId="77777777" w:rsidR="00600CEA" w:rsidRPr="00166DFB" w:rsidRDefault="00600CEA" w:rsidP="00FA3B69"/>
    <w:p w14:paraId="0B7286DB" w14:textId="77777777" w:rsidR="00600CEA" w:rsidRDefault="00600CEA" w:rsidP="00345595">
      <w:pPr>
        <w:pStyle w:val="Heading1"/>
        <w:sectPr w:rsidR="00600CEA" w:rsidSect="008151E2">
          <w:pgSz w:w="11906" w:h="16838"/>
          <w:pgMar w:top="1440" w:right="1440" w:bottom="1440" w:left="1440" w:header="708" w:footer="708" w:gutter="0"/>
          <w:cols w:space="708"/>
          <w:titlePg/>
          <w:docGrid w:linePitch="360"/>
        </w:sectPr>
      </w:pPr>
      <w:bookmarkStart w:id="9" w:name="_Toc26106198"/>
    </w:p>
    <w:p w14:paraId="70E208A6" w14:textId="6B3C82CB" w:rsidR="007B0FE7" w:rsidRDefault="007B0FE7" w:rsidP="00345595">
      <w:pPr>
        <w:pStyle w:val="Heading1"/>
      </w:pPr>
      <w:r>
        <w:lastRenderedPageBreak/>
        <w:t>What are your coding standards you are enforcing?</w:t>
      </w:r>
      <w:bookmarkEnd w:id="9"/>
    </w:p>
    <w:p w14:paraId="2266C2F0" w14:textId="779C3149" w:rsidR="009E509D" w:rsidRDefault="009E509D" w:rsidP="009E509D">
      <w:r>
        <w:t xml:space="preserve">I am using </w:t>
      </w:r>
      <w:proofErr w:type="spellStart"/>
      <w:r>
        <w:t>StyleCop</w:t>
      </w:r>
      <w:proofErr w:type="spellEnd"/>
      <w:r>
        <w:t xml:space="preserve"> to enforce coding standards.</w:t>
      </w:r>
    </w:p>
    <w:p w14:paraId="1E1FFEDC" w14:textId="3A80A781" w:rsidR="009E509D" w:rsidRDefault="0017475D" w:rsidP="009E509D">
      <w:hyperlink r:id="rId22" w:history="1">
        <w:r w:rsidR="009E509D">
          <w:rPr>
            <w:rStyle w:val="Hyperlink"/>
          </w:rPr>
          <w:t>https://github.com/StyleCop/StyleCop</w:t>
        </w:r>
      </w:hyperlink>
    </w:p>
    <w:p w14:paraId="74A6E11E" w14:textId="4ADC6EE2" w:rsidR="00094589" w:rsidRDefault="00094589" w:rsidP="009E509D">
      <w:r>
        <w:t>Enforced coding standards include standards such as:</w:t>
      </w:r>
    </w:p>
    <w:p w14:paraId="16DA48D8" w14:textId="6628DDCF" w:rsidR="00094589" w:rsidRDefault="00094589" w:rsidP="00094589">
      <w:pPr>
        <w:pStyle w:val="ListParagraph"/>
        <w:numPr>
          <w:ilvl w:val="0"/>
          <w:numId w:val="10"/>
        </w:numPr>
      </w:pPr>
      <w:r>
        <w:rPr>
          <w:noProof/>
          <w:lang w:val="en-US"/>
        </w:rPr>
        <w:drawing>
          <wp:inline distT="0" distB="0" distL="0" distR="0" wp14:anchorId="2934EF85" wp14:editId="6ED59B27">
            <wp:extent cx="32004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19075"/>
                    </a:xfrm>
                    <a:prstGeom prst="rect">
                      <a:avLst/>
                    </a:prstGeom>
                  </pic:spPr>
                </pic:pic>
              </a:graphicData>
            </a:graphic>
          </wp:inline>
        </w:drawing>
      </w:r>
    </w:p>
    <w:p w14:paraId="48D22CC2" w14:textId="584C0ABA" w:rsidR="00094589" w:rsidRDefault="00094589" w:rsidP="00094589">
      <w:pPr>
        <w:pStyle w:val="ListParagraph"/>
        <w:numPr>
          <w:ilvl w:val="0"/>
          <w:numId w:val="10"/>
        </w:numPr>
      </w:pPr>
      <w:r>
        <w:rPr>
          <w:noProof/>
          <w:lang w:val="en-US"/>
        </w:rPr>
        <w:drawing>
          <wp:inline distT="0" distB="0" distL="0" distR="0" wp14:anchorId="7778104A" wp14:editId="5415E5A9">
            <wp:extent cx="17145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4500" cy="171450"/>
                    </a:xfrm>
                    <a:prstGeom prst="rect">
                      <a:avLst/>
                    </a:prstGeom>
                  </pic:spPr>
                </pic:pic>
              </a:graphicData>
            </a:graphic>
          </wp:inline>
        </w:drawing>
      </w:r>
    </w:p>
    <w:p w14:paraId="78446C44" w14:textId="647F29EA" w:rsidR="008B4468" w:rsidRDefault="008B4468" w:rsidP="00094589">
      <w:pPr>
        <w:pStyle w:val="ListParagraph"/>
        <w:numPr>
          <w:ilvl w:val="0"/>
          <w:numId w:val="10"/>
        </w:numPr>
      </w:pPr>
      <w:r>
        <w:rPr>
          <w:noProof/>
          <w:lang w:val="en-US"/>
        </w:rPr>
        <w:drawing>
          <wp:inline distT="0" distB="0" distL="0" distR="0" wp14:anchorId="3399F5FA" wp14:editId="347E35C9">
            <wp:extent cx="23526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2675" cy="171450"/>
                    </a:xfrm>
                    <a:prstGeom prst="rect">
                      <a:avLst/>
                    </a:prstGeom>
                  </pic:spPr>
                </pic:pic>
              </a:graphicData>
            </a:graphic>
          </wp:inline>
        </w:drawing>
      </w:r>
    </w:p>
    <w:p w14:paraId="7D77DADC" w14:textId="0397A303" w:rsidR="008B4468" w:rsidRDefault="008B4468" w:rsidP="00094589">
      <w:pPr>
        <w:pStyle w:val="ListParagraph"/>
        <w:numPr>
          <w:ilvl w:val="0"/>
          <w:numId w:val="10"/>
        </w:numPr>
      </w:pPr>
      <w:r>
        <w:rPr>
          <w:noProof/>
          <w:lang w:val="en-US"/>
        </w:rPr>
        <w:drawing>
          <wp:inline distT="0" distB="0" distL="0" distR="0" wp14:anchorId="2DBC1CCB" wp14:editId="24A950EB">
            <wp:extent cx="309562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5625" cy="180975"/>
                    </a:xfrm>
                    <a:prstGeom prst="rect">
                      <a:avLst/>
                    </a:prstGeom>
                  </pic:spPr>
                </pic:pic>
              </a:graphicData>
            </a:graphic>
          </wp:inline>
        </w:drawing>
      </w:r>
    </w:p>
    <w:p w14:paraId="6B554D01" w14:textId="211DFF99" w:rsidR="002B085F" w:rsidRDefault="002B085F" w:rsidP="00094589">
      <w:pPr>
        <w:pStyle w:val="ListParagraph"/>
        <w:numPr>
          <w:ilvl w:val="0"/>
          <w:numId w:val="10"/>
        </w:numPr>
      </w:pPr>
      <w:r>
        <w:rPr>
          <w:noProof/>
          <w:lang w:val="en-US"/>
        </w:rPr>
        <w:drawing>
          <wp:inline distT="0" distB="0" distL="0" distR="0" wp14:anchorId="1157CAA2" wp14:editId="700572E1">
            <wp:extent cx="1562100" cy="18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2100" cy="180975"/>
                    </a:xfrm>
                    <a:prstGeom prst="rect">
                      <a:avLst/>
                    </a:prstGeom>
                  </pic:spPr>
                </pic:pic>
              </a:graphicData>
            </a:graphic>
          </wp:inline>
        </w:drawing>
      </w:r>
    </w:p>
    <w:p w14:paraId="5A15554A" w14:textId="7B3FC6BE" w:rsidR="002B085F" w:rsidRDefault="002B085F" w:rsidP="000654C7">
      <w:pPr>
        <w:pStyle w:val="ListParagraph"/>
        <w:numPr>
          <w:ilvl w:val="0"/>
          <w:numId w:val="10"/>
        </w:numPr>
      </w:pPr>
      <w:r>
        <w:rPr>
          <w:noProof/>
          <w:lang w:val="en-US"/>
        </w:rPr>
        <w:drawing>
          <wp:inline distT="0" distB="0" distL="0" distR="0" wp14:anchorId="562985EB" wp14:editId="120359D2">
            <wp:extent cx="12477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47775" cy="171450"/>
                    </a:xfrm>
                    <a:prstGeom prst="rect">
                      <a:avLst/>
                    </a:prstGeom>
                  </pic:spPr>
                </pic:pic>
              </a:graphicData>
            </a:graphic>
          </wp:inline>
        </w:drawing>
      </w:r>
    </w:p>
    <w:p w14:paraId="1131AE29" w14:textId="008A65C3" w:rsidR="009E509D" w:rsidRDefault="00094589" w:rsidP="009E509D">
      <w:r>
        <w:t xml:space="preserve">Further standards can be found in the </w:t>
      </w:r>
      <w:r w:rsidR="009E509D">
        <w:t xml:space="preserve">documentation </w:t>
      </w:r>
      <w:hyperlink r:id="rId29" w:history="1">
        <w:r w:rsidR="009E509D" w:rsidRPr="009E509D">
          <w:rPr>
            <w:rStyle w:val="Hyperlink"/>
          </w:rPr>
          <w:t>here</w:t>
        </w:r>
      </w:hyperlink>
      <w:r w:rsidR="009E509D">
        <w:t>.</w:t>
      </w:r>
    </w:p>
    <w:p w14:paraId="41D92A6C" w14:textId="3446483A" w:rsidR="009B0728" w:rsidRDefault="007B0FE7" w:rsidP="00345595">
      <w:pPr>
        <w:pStyle w:val="Heading1"/>
      </w:pPr>
      <w:bookmarkStart w:id="10" w:name="_Toc26106199"/>
      <w:r>
        <w:t>What tests are you going to run?</w:t>
      </w:r>
      <w:bookmarkEnd w:id="10"/>
    </w:p>
    <w:p w14:paraId="044742F8" w14:textId="67E9B3A3" w:rsidR="003D2E15" w:rsidRDefault="003D2E15" w:rsidP="003D2E15">
      <w:r>
        <w:t>Testing will be further detailed in the testing document.</w:t>
      </w:r>
    </w:p>
    <w:p w14:paraId="757669D7" w14:textId="2FAF5CB3" w:rsidR="00DD1086" w:rsidRDefault="00DD1086" w:rsidP="003D2E15">
      <w:pPr>
        <w:pStyle w:val="ListParagraph"/>
        <w:numPr>
          <w:ilvl w:val="0"/>
          <w:numId w:val="9"/>
        </w:numPr>
      </w:pPr>
      <w:r>
        <w:t>Server and Client connection</w:t>
      </w:r>
      <w:r w:rsidR="00D538DB">
        <w:t>.</w:t>
      </w:r>
    </w:p>
    <w:p w14:paraId="0B9D668F" w14:textId="39546368" w:rsidR="003D2E15" w:rsidRDefault="003D2E15" w:rsidP="003D2E15">
      <w:pPr>
        <w:pStyle w:val="ListParagraph"/>
        <w:numPr>
          <w:ilvl w:val="0"/>
          <w:numId w:val="9"/>
        </w:numPr>
      </w:pPr>
      <w:r>
        <w:t>User creation.</w:t>
      </w:r>
    </w:p>
    <w:p w14:paraId="1AABFB2B" w14:textId="2769F1DC" w:rsidR="003D2E15" w:rsidRDefault="003D2E15" w:rsidP="003D2E15">
      <w:pPr>
        <w:pStyle w:val="ListParagraph"/>
        <w:numPr>
          <w:ilvl w:val="0"/>
          <w:numId w:val="9"/>
        </w:numPr>
      </w:pPr>
      <w:r>
        <w:t>User login.</w:t>
      </w:r>
    </w:p>
    <w:p w14:paraId="26705A91" w14:textId="3E7FF6AB" w:rsidR="003D2E15" w:rsidRDefault="003D2E15" w:rsidP="003D2E15">
      <w:pPr>
        <w:pStyle w:val="ListParagraph"/>
        <w:numPr>
          <w:ilvl w:val="0"/>
          <w:numId w:val="9"/>
        </w:numPr>
      </w:pPr>
      <w:r>
        <w:t>User search.</w:t>
      </w:r>
    </w:p>
    <w:p w14:paraId="0E699FDD" w14:textId="4D49CA9F" w:rsidR="003D2E15" w:rsidRDefault="003D2E15" w:rsidP="003D2E15">
      <w:pPr>
        <w:pStyle w:val="ListParagraph"/>
        <w:numPr>
          <w:ilvl w:val="0"/>
          <w:numId w:val="9"/>
        </w:numPr>
      </w:pPr>
      <w:r>
        <w:t>Exporting to CSV.</w:t>
      </w:r>
    </w:p>
    <w:p w14:paraId="22EF1380" w14:textId="7D86DCF6" w:rsidR="00737F02" w:rsidRPr="003D2E15" w:rsidRDefault="00737F02" w:rsidP="003D2E15">
      <w:pPr>
        <w:pStyle w:val="ListParagraph"/>
        <w:numPr>
          <w:ilvl w:val="0"/>
          <w:numId w:val="9"/>
        </w:numPr>
      </w:pPr>
      <w:r>
        <w:t>Close application with Ctrl + W.</w:t>
      </w:r>
    </w:p>
    <w:sectPr w:rsidR="00737F02" w:rsidRPr="003D2E15" w:rsidSect="008151E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A0142" w14:textId="77777777" w:rsidR="0017475D" w:rsidRDefault="0017475D" w:rsidP="0037578C">
      <w:pPr>
        <w:spacing w:after="0" w:line="240" w:lineRule="auto"/>
      </w:pPr>
      <w:r>
        <w:separator/>
      </w:r>
    </w:p>
  </w:endnote>
  <w:endnote w:type="continuationSeparator" w:id="0">
    <w:p w14:paraId="1E609BDD" w14:textId="77777777" w:rsidR="0017475D" w:rsidRDefault="0017475D" w:rsidP="003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728307"/>
      <w:docPartObj>
        <w:docPartGallery w:val="Page Numbers (Bottom of Page)"/>
        <w:docPartUnique/>
      </w:docPartObj>
    </w:sdtPr>
    <w:sdtEndPr>
      <w:rPr>
        <w:noProof/>
      </w:rPr>
    </w:sdtEndPr>
    <w:sdtContent>
      <w:p w14:paraId="6B7EDE8E" w14:textId="0AD6436E" w:rsidR="006C20D3" w:rsidRDefault="006C20D3">
        <w:pPr>
          <w:pStyle w:val="Footer"/>
          <w:jc w:val="center"/>
        </w:pPr>
        <w:r>
          <w:fldChar w:fldCharType="begin"/>
        </w:r>
        <w:r>
          <w:instrText xml:space="preserve"> PAGE   \* MERGEFORMAT </w:instrText>
        </w:r>
        <w:r>
          <w:fldChar w:fldCharType="separate"/>
        </w:r>
        <w:r w:rsidR="00600CEA">
          <w:rPr>
            <w:noProof/>
          </w:rPr>
          <w:t>4</w:t>
        </w:r>
        <w:r>
          <w:rPr>
            <w:noProof/>
          </w:rPr>
          <w:fldChar w:fldCharType="end"/>
        </w:r>
      </w:p>
    </w:sdtContent>
  </w:sdt>
  <w:p w14:paraId="658A6292" w14:textId="77777777" w:rsidR="006C20D3" w:rsidRDefault="006C2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56848"/>
      <w:docPartObj>
        <w:docPartGallery w:val="Page Numbers (Bottom of Page)"/>
        <w:docPartUnique/>
      </w:docPartObj>
    </w:sdtPr>
    <w:sdtEndPr>
      <w:rPr>
        <w:noProof/>
      </w:rPr>
    </w:sdtEndPr>
    <w:sdtContent>
      <w:p w14:paraId="18B810AC" w14:textId="689530A3" w:rsidR="006C20D3" w:rsidRDefault="006C20D3">
        <w:pPr>
          <w:pStyle w:val="Footer"/>
          <w:jc w:val="center"/>
        </w:pPr>
        <w:r>
          <w:fldChar w:fldCharType="begin"/>
        </w:r>
        <w:r>
          <w:instrText xml:space="preserve"> PAGE   \* MERGEFORMAT </w:instrText>
        </w:r>
        <w:r>
          <w:fldChar w:fldCharType="separate"/>
        </w:r>
        <w:r w:rsidR="00600CEA">
          <w:rPr>
            <w:noProof/>
          </w:rPr>
          <w:t>I</w:t>
        </w:r>
        <w:r>
          <w:rPr>
            <w:noProof/>
          </w:rPr>
          <w:fldChar w:fldCharType="end"/>
        </w:r>
      </w:p>
    </w:sdtContent>
  </w:sdt>
  <w:p w14:paraId="68645F16" w14:textId="77777777" w:rsidR="006C20D3" w:rsidRDefault="006C2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374012"/>
      <w:docPartObj>
        <w:docPartGallery w:val="Page Numbers (Bottom of Page)"/>
        <w:docPartUnique/>
      </w:docPartObj>
    </w:sdtPr>
    <w:sdtEndPr>
      <w:rPr>
        <w:noProof/>
      </w:rPr>
    </w:sdtEndPr>
    <w:sdtContent>
      <w:p w14:paraId="12A53342" w14:textId="7C9E495E" w:rsidR="006C20D3" w:rsidRDefault="006C20D3">
        <w:pPr>
          <w:pStyle w:val="Footer"/>
          <w:jc w:val="center"/>
        </w:pPr>
        <w:r>
          <w:fldChar w:fldCharType="begin"/>
        </w:r>
        <w:r>
          <w:instrText xml:space="preserve"> PAGE   \* MERGEFORMAT </w:instrText>
        </w:r>
        <w:r>
          <w:fldChar w:fldCharType="separate"/>
        </w:r>
        <w:r w:rsidR="00600CEA">
          <w:rPr>
            <w:noProof/>
          </w:rPr>
          <w:t>3</w:t>
        </w:r>
        <w:r>
          <w:rPr>
            <w:noProof/>
          </w:rPr>
          <w:fldChar w:fldCharType="end"/>
        </w:r>
      </w:p>
    </w:sdtContent>
  </w:sdt>
  <w:p w14:paraId="66AC1D07" w14:textId="77777777" w:rsidR="006C20D3" w:rsidRDefault="006C2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BF854" w14:textId="77777777" w:rsidR="0017475D" w:rsidRDefault="0017475D" w:rsidP="0037578C">
      <w:pPr>
        <w:spacing w:after="0" w:line="240" w:lineRule="auto"/>
      </w:pPr>
      <w:r>
        <w:separator/>
      </w:r>
    </w:p>
  </w:footnote>
  <w:footnote w:type="continuationSeparator" w:id="0">
    <w:p w14:paraId="273BF7D2" w14:textId="77777777" w:rsidR="0017475D" w:rsidRDefault="0017475D" w:rsidP="00375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36A9" w14:textId="78D94CC5" w:rsidR="006C20D3" w:rsidRDefault="006C20D3">
    <w:pPr>
      <w:pStyle w:val="Header"/>
    </w:pPr>
    <w:r>
      <w:rPr>
        <w:lang w:val="en-US"/>
      </w:rPr>
      <w:t>Luke Gough/30003918</w:t>
    </w:r>
    <w:r>
      <w:rPr>
        <w:lang w:val="en-US"/>
      </w:rPr>
      <w:tab/>
      <w:t>Programming II</w:t>
    </w:r>
    <w:r w:rsidR="00802BB8">
      <w:rPr>
        <w:lang w:val="en-US"/>
      </w:rPr>
      <w:t>I</w:t>
    </w:r>
    <w:r w:rsidR="00802BB8">
      <w:rPr>
        <w:lang w:val="en-US"/>
      </w:rPr>
      <w:tab/>
      <w:t>AT3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559C"/>
    <w:multiLevelType w:val="hybridMultilevel"/>
    <w:tmpl w:val="1E529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AD57D7"/>
    <w:multiLevelType w:val="hybridMultilevel"/>
    <w:tmpl w:val="C3E0F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5764E3"/>
    <w:multiLevelType w:val="hybridMultilevel"/>
    <w:tmpl w:val="39C8FB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862BB7"/>
    <w:multiLevelType w:val="hybridMultilevel"/>
    <w:tmpl w:val="A7DC2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2C6781"/>
    <w:multiLevelType w:val="hybridMultilevel"/>
    <w:tmpl w:val="F68A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B511AE"/>
    <w:multiLevelType w:val="hybridMultilevel"/>
    <w:tmpl w:val="39C8FB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7E0438"/>
    <w:multiLevelType w:val="hybridMultilevel"/>
    <w:tmpl w:val="1DF6C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4F552F"/>
    <w:multiLevelType w:val="hybridMultilevel"/>
    <w:tmpl w:val="F788D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A708F3"/>
    <w:multiLevelType w:val="hybridMultilevel"/>
    <w:tmpl w:val="0450A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C04F86"/>
    <w:multiLevelType w:val="hybridMultilevel"/>
    <w:tmpl w:val="0142B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6"/>
  </w:num>
  <w:num w:numId="6">
    <w:abstractNumId w:val="2"/>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5B"/>
    <w:rsid w:val="000008DF"/>
    <w:rsid w:val="0004025F"/>
    <w:rsid w:val="000536F4"/>
    <w:rsid w:val="00055465"/>
    <w:rsid w:val="0005799E"/>
    <w:rsid w:val="00065833"/>
    <w:rsid w:val="00071F08"/>
    <w:rsid w:val="00093D47"/>
    <w:rsid w:val="00094589"/>
    <w:rsid w:val="000969F3"/>
    <w:rsid w:val="000A7707"/>
    <w:rsid w:val="000B62FF"/>
    <w:rsid w:val="000C21C1"/>
    <w:rsid w:val="000C4A49"/>
    <w:rsid w:val="000D11FC"/>
    <w:rsid w:val="000E3BC3"/>
    <w:rsid w:val="000E4413"/>
    <w:rsid w:val="00103743"/>
    <w:rsid w:val="001071CD"/>
    <w:rsid w:val="001112C8"/>
    <w:rsid w:val="00117C7C"/>
    <w:rsid w:val="00131241"/>
    <w:rsid w:val="00141460"/>
    <w:rsid w:val="001458B3"/>
    <w:rsid w:val="00166DFB"/>
    <w:rsid w:val="0017475D"/>
    <w:rsid w:val="001842BA"/>
    <w:rsid w:val="001A02C9"/>
    <w:rsid w:val="001A1436"/>
    <w:rsid w:val="001A3796"/>
    <w:rsid w:val="001A5372"/>
    <w:rsid w:val="001C3FB6"/>
    <w:rsid w:val="001D2209"/>
    <w:rsid w:val="001D41C5"/>
    <w:rsid w:val="001E1D3E"/>
    <w:rsid w:val="001E484B"/>
    <w:rsid w:val="001F1185"/>
    <w:rsid w:val="002048F3"/>
    <w:rsid w:val="00216373"/>
    <w:rsid w:val="00217E9A"/>
    <w:rsid w:val="0022127D"/>
    <w:rsid w:val="002222B6"/>
    <w:rsid w:val="00222F91"/>
    <w:rsid w:val="002240B6"/>
    <w:rsid w:val="0022509F"/>
    <w:rsid w:val="002306AF"/>
    <w:rsid w:val="002378CD"/>
    <w:rsid w:val="00254822"/>
    <w:rsid w:val="00264A75"/>
    <w:rsid w:val="00267BD2"/>
    <w:rsid w:val="00280646"/>
    <w:rsid w:val="002911EA"/>
    <w:rsid w:val="0029247F"/>
    <w:rsid w:val="002A4D7F"/>
    <w:rsid w:val="002B085F"/>
    <w:rsid w:val="002C1157"/>
    <w:rsid w:val="002C2D82"/>
    <w:rsid w:val="002C79F8"/>
    <w:rsid w:val="003000F8"/>
    <w:rsid w:val="003113FD"/>
    <w:rsid w:val="003219E6"/>
    <w:rsid w:val="003303B5"/>
    <w:rsid w:val="00333BB8"/>
    <w:rsid w:val="00336148"/>
    <w:rsid w:val="00340B33"/>
    <w:rsid w:val="00341283"/>
    <w:rsid w:val="003429BF"/>
    <w:rsid w:val="00345595"/>
    <w:rsid w:val="00367442"/>
    <w:rsid w:val="00371B4C"/>
    <w:rsid w:val="0037578C"/>
    <w:rsid w:val="0038051A"/>
    <w:rsid w:val="00395628"/>
    <w:rsid w:val="003A41F3"/>
    <w:rsid w:val="003A45F1"/>
    <w:rsid w:val="003A7D48"/>
    <w:rsid w:val="003B1CD5"/>
    <w:rsid w:val="003C7D9F"/>
    <w:rsid w:val="003D2E15"/>
    <w:rsid w:val="003E36F7"/>
    <w:rsid w:val="003F34F3"/>
    <w:rsid w:val="00404DCC"/>
    <w:rsid w:val="00406755"/>
    <w:rsid w:val="00411604"/>
    <w:rsid w:val="00411A87"/>
    <w:rsid w:val="00415623"/>
    <w:rsid w:val="00416A12"/>
    <w:rsid w:val="00420604"/>
    <w:rsid w:val="00420960"/>
    <w:rsid w:val="00430F06"/>
    <w:rsid w:val="004361A3"/>
    <w:rsid w:val="00453E6E"/>
    <w:rsid w:val="00457B9F"/>
    <w:rsid w:val="004611F5"/>
    <w:rsid w:val="00462D64"/>
    <w:rsid w:val="00484EBE"/>
    <w:rsid w:val="0048596E"/>
    <w:rsid w:val="004C761B"/>
    <w:rsid w:val="004D4B4A"/>
    <w:rsid w:val="004E3DCE"/>
    <w:rsid w:val="004E70F2"/>
    <w:rsid w:val="004F63ED"/>
    <w:rsid w:val="0050516B"/>
    <w:rsid w:val="00505FAE"/>
    <w:rsid w:val="005074EE"/>
    <w:rsid w:val="005153CA"/>
    <w:rsid w:val="005263B3"/>
    <w:rsid w:val="00526F21"/>
    <w:rsid w:val="00533A5C"/>
    <w:rsid w:val="0055332B"/>
    <w:rsid w:val="005653BA"/>
    <w:rsid w:val="00594901"/>
    <w:rsid w:val="005958FD"/>
    <w:rsid w:val="005C0ED0"/>
    <w:rsid w:val="005C38BB"/>
    <w:rsid w:val="005D233B"/>
    <w:rsid w:val="005D2CF9"/>
    <w:rsid w:val="005F4EA6"/>
    <w:rsid w:val="00600CEA"/>
    <w:rsid w:val="00602AF6"/>
    <w:rsid w:val="006040D8"/>
    <w:rsid w:val="006061FF"/>
    <w:rsid w:val="00654607"/>
    <w:rsid w:val="0068394E"/>
    <w:rsid w:val="0069199B"/>
    <w:rsid w:val="006B1D05"/>
    <w:rsid w:val="006C20D3"/>
    <w:rsid w:val="006C7EEE"/>
    <w:rsid w:val="006E30CD"/>
    <w:rsid w:val="006F46CC"/>
    <w:rsid w:val="006F7A9C"/>
    <w:rsid w:val="007158E4"/>
    <w:rsid w:val="00720974"/>
    <w:rsid w:val="00724CF7"/>
    <w:rsid w:val="00726778"/>
    <w:rsid w:val="00737F02"/>
    <w:rsid w:val="00764306"/>
    <w:rsid w:val="0076533B"/>
    <w:rsid w:val="00780C07"/>
    <w:rsid w:val="007B0FE7"/>
    <w:rsid w:val="007B5D3F"/>
    <w:rsid w:val="007C2DD0"/>
    <w:rsid w:val="007C5D87"/>
    <w:rsid w:val="007C67E8"/>
    <w:rsid w:val="008006E4"/>
    <w:rsid w:val="00802BB8"/>
    <w:rsid w:val="008035D0"/>
    <w:rsid w:val="008151E2"/>
    <w:rsid w:val="00836599"/>
    <w:rsid w:val="00846FB2"/>
    <w:rsid w:val="008518FB"/>
    <w:rsid w:val="0087153A"/>
    <w:rsid w:val="0088004C"/>
    <w:rsid w:val="008820DD"/>
    <w:rsid w:val="00886021"/>
    <w:rsid w:val="008874D2"/>
    <w:rsid w:val="0089291E"/>
    <w:rsid w:val="008B3B23"/>
    <w:rsid w:val="008B4468"/>
    <w:rsid w:val="008B49AA"/>
    <w:rsid w:val="008B5405"/>
    <w:rsid w:val="008C159D"/>
    <w:rsid w:val="008C434B"/>
    <w:rsid w:val="008C4BFA"/>
    <w:rsid w:val="008E1909"/>
    <w:rsid w:val="008E7605"/>
    <w:rsid w:val="009021EE"/>
    <w:rsid w:val="0091556F"/>
    <w:rsid w:val="00920CE4"/>
    <w:rsid w:val="0092676B"/>
    <w:rsid w:val="00942231"/>
    <w:rsid w:val="009629FD"/>
    <w:rsid w:val="00963BC0"/>
    <w:rsid w:val="009651E4"/>
    <w:rsid w:val="0096590F"/>
    <w:rsid w:val="00976A73"/>
    <w:rsid w:val="009817B5"/>
    <w:rsid w:val="009A5526"/>
    <w:rsid w:val="009B0728"/>
    <w:rsid w:val="009B340B"/>
    <w:rsid w:val="009C0E69"/>
    <w:rsid w:val="009C232C"/>
    <w:rsid w:val="009C5942"/>
    <w:rsid w:val="009E2E5A"/>
    <w:rsid w:val="009E509D"/>
    <w:rsid w:val="009E5CEF"/>
    <w:rsid w:val="009F6C0C"/>
    <w:rsid w:val="00A0452C"/>
    <w:rsid w:val="00A1113B"/>
    <w:rsid w:val="00A1219B"/>
    <w:rsid w:val="00A417F8"/>
    <w:rsid w:val="00A630EF"/>
    <w:rsid w:val="00A83826"/>
    <w:rsid w:val="00AA1514"/>
    <w:rsid w:val="00AB0745"/>
    <w:rsid w:val="00AB2990"/>
    <w:rsid w:val="00AF3375"/>
    <w:rsid w:val="00AF3E0A"/>
    <w:rsid w:val="00B16ED2"/>
    <w:rsid w:val="00B251E2"/>
    <w:rsid w:val="00B44938"/>
    <w:rsid w:val="00B51760"/>
    <w:rsid w:val="00B77FD6"/>
    <w:rsid w:val="00B85591"/>
    <w:rsid w:val="00BB689D"/>
    <w:rsid w:val="00BC1F99"/>
    <w:rsid w:val="00BC2F0D"/>
    <w:rsid w:val="00BD019B"/>
    <w:rsid w:val="00BD1297"/>
    <w:rsid w:val="00BD6ED4"/>
    <w:rsid w:val="00BE59D5"/>
    <w:rsid w:val="00BF1248"/>
    <w:rsid w:val="00C1120E"/>
    <w:rsid w:val="00C1158C"/>
    <w:rsid w:val="00C15020"/>
    <w:rsid w:val="00C30A1A"/>
    <w:rsid w:val="00C41C0E"/>
    <w:rsid w:val="00C4715D"/>
    <w:rsid w:val="00C64158"/>
    <w:rsid w:val="00C64659"/>
    <w:rsid w:val="00C73DE5"/>
    <w:rsid w:val="00C94196"/>
    <w:rsid w:val="00CA45CB"/>
    <w:rsid w:val="00CB1BEB"/>
    <w:rsid w:val="00CD6DA8"/>
    <w:rsid w:val="00CF5DA3"/>
    <w:rsid w:val="00CF7AED"/>
    <w:rsid w:val="00D01783"/>
    <w:rsid w:val="00D07BC2"/>
    <w:rsid w:val="00D13118"/>
    <w:rsid w:val="00D15009"/>
    <w:rsid w:val="00D27707"/>
    <w:rsid w:val="00D33E87"/>
    <w:rsid w:val="00D45DC9"/>
    <w:rsid w:val="00D538DB"/>
    <w:rsid w:val="00D662AE"/>
    <w:rsid w:val="00D824DF"/>
    <w:rsid w:val="00DA57D4"/>
    <w:rsid w:val="00DB414D"/>
    <w:rsid w:val="00DB5B2E"/>
    <w:rsid w:val="00DB5B56"/>
    <w:rsid w:val="00DC4B6E"/>
    <w:rsid w:val="00DD1086"/>
    <w:rsid w:val="00E05549"/>
    <w:rsid w:val="00E12D1C"/>
    <w:rsid w:val="00E153C2"/>
    <w:rsid w:val="00E15B33"/>
    <w:rsid w:val="00E15E55"/>
    <w:rsid w:val="00E23ED1"/>
    <w:rsid w:val="00E43139"/>
    <w:rsid w:val="00E4716B"/>
    <w:rsid w:val="00E543AC"/>
    <w:rsid w:val="00E62F78"/>
    <w:rsid w:val="00E73550"/>
    <w:rsid w:val="00E964F4"/>
    <w:rsid w:val="00EA194C"/>
    <w:rsid w:val="00EA7E51"/>
    <w:rsid w:val="00EB16B4"/>
    <w:rsid w:val="00EC6974"/>
    <w:rsid w:val="00EF17EE"/>
    <w:rsid w:val="00F03375"/>
    <w:rsid w:val="00F33486"/>
    <w:rsid w:val="00F33713"/>
    <w:rsid w:val="00F601FD"/>
    <w:rsid w:val="00F63817"/>
    <w:rsid w:val="00F642EB"/>
    <w:rsid w:val="00F661BD"/>
    <w:rsid w:val="00FA3B69"/>
    <w:rsid w:val="00FA5E17"/>
    <w:rsid w:val="00FB24B9"/>
    <w:rsid w:val="00FB3B0F"/>
    <w:rsid w:val="00FC639A"/>
    <w:rsid w:val="00FD4F5B"/>
    <w:rsid w:val="00FE0BBA"/>
    <w:rsid w:val="00FE6E9B"/>
    <w:rsid w:val="00FF51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4E0A"/>
  <w15:chartTrackingRefBased/>
  <w15:docId w15:val="{E76F6498-FF76-4BBE-A4AD-900DC193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7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578C"/>
    <w:rPr>
      <w:rFonts w:eastAsiaTheme="minorEastAsia"/>
      <w:lang w:val="en-US"/>
    </w:rPr>
  </w:style>
  <w:style w:type="character" w:customStyle="1" w:styleId="Heading1Char">
    <w:name w:val="Heading 1 Char"/>
    <w:basedOn w:val="DefaultParagraphFont"/>
    <w:link w:val="Heading1"/>
    <w:uiPriority w:val="9"/>
    <w:rsid w:val="0037578C"/>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7578C"/>
    <w:rPr>
      <w:lang w:val="en-US"/>
    </w:rPr>
  </w:style>
  <w:style w:type="paragraph" w:styleId="Header">
    <w:name w:val="header"/>
    <w:basedOn w:val="Normal"/>
    <w:link w:val="HeaderChar"/>
    <w:uiPriority w:val="99"/>
    <w:unhideWhenUsed/>
    <w:rsid w:val="0037578C"/>
    <w:pPr>
      <w:tabs>
        <w:tab w:val="center" w:pos="4513"/>
        <w:tab w:val="right" w:pos="9026"/>
      </w:tabs>
      <w:spacing w:after="0" w:line="240" w:lineRule="auto"/>
    </w:pPr>
  </w:style>
  <w:style w:type="character" w:customStyle="1" w:styleId="ToCChar">
    <w:name w:val="ToC Char"/>
    <w:basedOn w:val="Heading1Char"/>
    <w:link w:val="ToC"/>
    <w:rsid w:val="0037578C"/>
    <w:rPr>
      <w:rFonts w:asciiTheme="majorHAnsi" w:eastAsiaTheme="majorEastAsia" w:hAnsiTheme="majorHAnsi" w:cstheme="majorBidi"/>
      <w:color w:val="2E74B5" w:themeColor="accent1" w:themeShade="BF"/>
      <w:sz w:val="32"/>
      <w:szCs w:val="32"/>
      <w:lang w:val="en-US"/>
    </w:rPr>
  </w:style>
  <w:style w:type="character" w:customStyle="1" w:styleId="HeaderChar">
    <w:name w:val="Header Char"/>
    <w:basedOn w:val="DefaultParagraphFont"/>
    <w:link w:val="Header"/>
    <w:uiPriority w:val="99"/>
    <w:rsid w:val="0037578C"/>
  </w:style>
  <w:style w:type="paragraph" w:styleId="Footer">
    <w:name w:val="footer"/>
    <w:basedOn w:val="Normal"/>
    <w:link w:val="FooterChar"/>
    <w:uiPriority w:val="99"/>
    <w:unhideWhenUsed/>
    <w:rsid w:val="00375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8C"/>
  </w:style>
  <w:style w:type="paragraph" w:styleId="TOCHeading">
    <w:name w:val="TOC Heading"/>
    <w:basedOn w:val="Heading1"/>
    <w:next w:val="Normal"/>
    <w:uiPriority w:val="39"/>
    <w:unhideWhenUsed/>
    <w:qFormat/>
    <w:rsid w:val="00780C07"/>
    <w:pPr>
      <w:outlineLvl w:val="9"/>
    </w:pPr>
    <w:rPr>
      <w:lang w:val="en-US"/>
    </w:rPr>
  </w:style>
  <w:style w:type="paragraph" w:styleId="TOC1">
    <w:name w:val="toc 1"/>
    <w:basedOn w:val="Normal"/>
    <w:next w:val="Normal"/>
    <w:autoRedefine/>
    <w:uiPriority w:val="39"/>
    <w:unhideWhenUsed/>
    <w:rsid w:val="00780C07"/>
    <w:pPr>
      <w:spacing w:after="100"/>
    </w:pPr>
  </w:style>
  <w:style w:type="character" w:styleId="Hyperlink">
    <w:name w:val="Hyperlink"/>
    <w:basedOn w:val="DefaultParagraphFont"/>
    <w:uiPriority w:val="99"/>
    <w:unhideWhenUsed/>
    <w:rsid w:val="00780C07"/>
    <w:rPr>
      <w:color w:val="0563C1" w:themeColor="hyperlink"/>
      <w:u w:val="single"/>
    </w:rPr>
  </w:style>
  <w:style w:type="character" w:customStyle="1" w:styleId="Heading2Char">
    <w:name w:val="Heading 2 Char"/>
    <w:basedOn w:val="DefaultParagraphFont"/>
    <w:link w:val="Heading2"/>
    <w:uiPriority w:val="9"/>
    <w:rsid w:val="003A41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745"/>
    <w:pPr>
      <w:ind w:left="720"/>
      <w:contextualSpacing/>
    </w:pPr>
  </w:style>
  <w:style w:type="character" w:customStyle="1" w:styleId="Heading3Char">
    <w:name w:val="Heading 3 Char"/>
    <w:basedOn w:val="DefaultParagraphFont"/>
    <w:link w:val="Heading3"/>
    <w:uiPriority w:val="9"/>
    <w:rsid w:val="006E30C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26F21"/>
    <w:pPr>
      <w:spacing w:after="100"/>
      <w:ind w:left="220"/>
    </w:pPr>
  </w:style>
  <w:style w:type="paragraph" w:styleId="TOC3">
    <w:name w:val="toc 3"/>
    <w:basedOn w:val="Normal"/>
    <w:next w:val="Normal"/>
    <w:autoRedefine/>
    <w:uiPriority w:val="39"/>
    <w:unhideWhenUsed/>
    <w:rsid w:val="00526F21"/>
    <w:pPr>
      <w:spacing w:after="100"/>
      <w:ind w:left="440"/>
    </w:pPr>
  </w:style>
  <w:style w:type="table" w:styleId="TableGrid">
    <w:name w:val="Table Grid"/>
    <w:basedOn w:val="TableNormal"/>
    <w:uiPriority w:val="39"/>
    <w:rsid w:val="00D45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42EB"/>
    <w:rPr>
      <w:color w:val="954F72" w:themeColor="followedHyperlink"/>
      <w:u w:val="single"/>
    </w:rPr>
  </w:style>
  <w:style w:type="character" w:styleId="CommentReference">
    <w:name w:val="annotation reference"/>
    <w:basedOn w:val="DefaultParagraphFont"/>
    <w:uiPriority w:val="99"/>
    <w:semiHidden/>
    <w:unhideWhenUsed/>
    <w:rsid w:val="00724CF7"/>
    <w:rPr>
      <w:sz w:val="16"/>
      <w:szCs w:val="16"/>
    </w:rPr>
  </w:style>
  <w:style w:type="paragraph" w:styleId="CommentText">
    <w:name w:val="annotation text"/>
    <w:basedOn w:val="Normal"/>
    <w:link w:val="CommentTextChar"/>
    <w:uiPriority w:val="99"/>
    <w:semiHidden/>
    <w:unhideWhenUsed/>
    <w:rsid w:val="00724CF7"/>
    <w:pPr>
      <w:spacing w:line="240" w:lineRule="auto"/>
    </w:pPr>
    <w:rPr>
      <w:sz w:val="20"/>
      <w:szCs w:val="20"/>
    </w:rPr>
  </w:style>
  <w:style w:type="character" w:customStyle="1" w:styleId="CommentTextChar">
    <w:name w:val="Comment Text Char"/>
    <w:basedOn w:val="DefaultParagraphFont"/>
    <w:link w:val="CommentText"/>
    <w:uiPriority w:val="99"/>
    <w:semiHidden/>
    <w:rsid w:val="00724CF7"/>
    <w:rPr>
      <w:sz w:val="20"/>
      <w:szCs w:val="20"/>
    </w:rPr>
  </w:style>
  <w:style w:type="paragraph" w:styleId="CommentSubject">
    <w:name w:val="annotation subject"/>
    <w:basedOn w:val="CommentText"/>
    <w:next w:val="CommentText"/>
    <w:link w:val="CommentSubjectChar"/>
    <w:uiPriority w:val="99"/>
    <w:semiHidden/>
    <w:unhideWhenUsed/>
    <w:rsid w:val="00724CF7"/>
    <w:rPr>
      <w:b/>
      <w:bCs/>
    </w:rPr>
  </w:style>
  <w:style w:type="character" w:customStyle="1" w:styleId="CommentSubjectChar">
    <w:name w:val="Comment Subject Char"/>
    <w:basedOn w:val="CommentTextChar"/>
    <w:link w:val="CommentSubject"/>
    <w:uiPriority w:val="99"/>
    <w:semiHidden/>
    <w:rsid w:val="00724CF7"/>
    <w:rPr>
      <w:b/>
      <w:bCs/>
      <w:sz w:val="20"/>
      <w:szCs w:val="20"/>
    </w:rPr>
  </w:style>
  <w:style w:type="paragraph" w:styleId="BalloonText">
    <w:name w:val="Balloon Text"/>
    <w:basedOn w:val="Normal"/>
    <w:link w:val="BalloonTextChar"/>
    <w:uiPriority w:val="99"/>
    <w:semiHidden/>
    <w:unhideWhenUsed/>
    <w:rsid w:val="0072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1362">
      <w:bodyDiv w:val="1"/>
      <w:marLeft w:val="0"/>
      <w:marRight w:val="0"/>
      <w:marTop w:val="0"/>
      <w:marBottom w:val="0"/>
      <w:divBdr>
        <w:top w:val="none" w:sz="0" w:space="0" w:color="auto"/>
        <w:left w:val="none" w:sz="0" w:space="0" w:color="auto"/>
        <w:bottom w:val="none" w:sz="0" w:space="0" w:color="auto"/>
        <w:right w:val="none" w:sz="0" w:space="0" w:color="auto"/>
      </w:divBdr>
      <w:divsChild>
        <w:div w:id="1071077710">
          <w:marLeft w:val="0"/>
          <w:marRight w:val="0"/>
          <w:marTop w:val="0"/>
          <w:marBottom w:val="0"/>
          <w:divBdr>
            <w:top w:val="none" w:sz="0" w:space="0" w:color="auto"/>
            <w:left w:val="none" w:sz="0" w:space="0" w:color="auto"/>
            <w:bottom w:val="none" w:sz="0" w:space="0" w:color="auto"/>
            <w:right w:val="none" w:sz="0" w:space="0" w:color="auto"/>
          </w:divBdr>
          <w:divsChild>
            <w:div w:id="838736142">
              <w:marLeft w:val="0"/>
              <w:marRight w:val="0"/>
              <w:marTop w:val="0"/>
              <w:marBottom w:val="0"/>
              <w:divBdr>
                <w:top w:val="none" w:sz="0" w:space="0" w:color="auto"/>
                <w:left w:val="none" w:sz="0" w:space="0" w:color="auto"/>
                <w:bottom w:val="none" w:sz="0" w:space="0" w:color="auto"/>
                <w:right w:val="none" w:sz="0" w:space="0" w:color="auto"/>
              </w:divBdr>
              <w:divsChild>
                <w:div w:id="1657105367">
                  <w:marLeft w:val="2190"/>
                  <w:marRight w:val="0"/>
                  <w:marTop w:val="0"/>
                  <w:marBottom w:val="0"/>
                  <w:divBdr>
                    <w:top w:val="none" w:sz="0" w:space="0" w:color="auto"/>
                    <w:left w:val="none" w:sz="0" w:space="0" w:color="auto"/>
                    <w:bottom w:val="none" w:sz="0" w:space="0" w:color="auto"/>
                    <w:right w:val="none" w:sz="0" w:space="0" w:color="auto"/>
                  </w:divBdr>
                  <w:divsChild>
                    <w:div w:id="1487822747">
                      <w:marLeft w:val="0"/>
                      <w:marRight w:val="0"/>
                      <w:marTop w:val="0"/>
                      <w:marBottom w:val="0"/>
                      <w:divBdr>
                        <w:top w:val="none" w:sz="0" w:space="0" w:color="auto"/>
                        <w:left w:val="none" w:sz="0" w:space="0" w:color="auto"/>
                        <w:bottom w:val="none" w:sz="0" w:space="0" w:color="auto"/>
                        <w:right w:val="none" w:sz="0" w:space="0" w:color="auto"/>
                      </w:divBdr>
                      <w:divsChild>
                        <w:div w:id="1561207362">
                          <w:marLeft w:val="0"/>
                          <w:marRight w:val="0"/>
                          <w:marTop w:val="0"/>
                          <w:marBottom w:val="0"/>
                          <w:divBdr>
                            <w:top w:val="none" w:sz="0" w:space="0" w:color="auto"/>
                            <w:left w:val="none" w:sz="0" w:space="0" w:color="auto"/>
                            <w:bottom w:val="none" w:sz="0" w:space="0" w:color="auto"/>
                            <w:right w:val="none" w:sz="0" w:space="0" w:color="auto"/>
                          </w:divBdr>
                          <w:divsChild>
                            <w:div w:id="1086684251">
                              <w:marLeft w:val="0"/>
                              <w:marRight w:val="0"/>
                              <w:marTop w:val="0"/>
                              <w:marBottom w:val="0"/>
                              <w:divBdr>
                                <w:top w:val="none" w:sz="0" w:space="0" w:color="auto"/>
                                <w:left w:val="none" w:sz="0" w:space="0" w:color="auto"/>
                                <w:bottom w:val="none" w:sz="0" w:space="0" w:color="auto"/>
                                <w:right w:val="none" w:sz="0" w:space="0" w:color="auto"/>
                              </w:divBdr>
                              <w:divsChild>
                                <w:div w:id="1711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747">
          <w:marLeft w:val="0"/>
          <w:marRight w:val="0"/>
          <w:marTop w:val="0"/>
          <w:marBottom w:val="0"/>
          <w:divBdr>
            <w:top w:val="none" w:sz="0" w:space="0" w:color="auto"/>
            <w:left w:val="none" w:sz="0" w:space="0" w:color="auto"/>
            <w:bottom w:val="none" w:sz="0" w:space="0" w:color="auto"/>
            <w:right w:val="none" w:sz="0" w:space="0" w:color="auto"/>
          </w:divBdr>
          <w:divsChild>
            <w:div w:id="452795147">
              <w:marLeft w:val="0"/>
              <w:marRight w:val="0"/>
              <w:marTop w:val="0"/>
              <w:marBottom w:val="0"/>
              <w:divBdr>
                <w:top w:val="none" w:sz="0" w:space="0" w:color="auto"/>
                <w:left w:val="none" w:sz="0" w:space="0" w:color="auto"/>
                <w:bottom w:val="none" w:sz="0" w:space="0" w:color="auto"/>
                <w:right w:val="none" w:sz="0" w:space="0" w:color="auto"/>
              </w:divBdr>
              <w:divsChild>
                <w:div w:id="702289825">
                  <w:marLeft w:val="0"/>
                  <w:marRight w:val="0"/>
                  <w:marTop w:val="0"/>
                  <w:marBottom w:val="0"/>
                  <w:divBdr>
                    <w:top w:val="none" w:sz="0" w:space="0" w:color="auto"/>
                    <w:left w:val="none" w:sz="0" w:space="0" w:color="auto"/>
                    <w:bottom w:val="none" w:sz="0" w:space="0" w:color="auto"/>
                    <w:right w:val="none" w:sz="0" w:space="0" w:color="auto"/>
                  </w:divBdr>
                  <w:divsChild>
                    <w:div w:id="865605748">
                      <w:marLeft w:val="0"/>
                      <w:marRight w:val="0"/>
                      <w:marTop w:val="0"/>
                      <w:marBottom w:val="0"/>
                      <w:divBdr>
                        <w:top w:val="none" w:sz="0" w:space="0" w:color="auto"/>
                        <w:left w:val="none" w:sz="0" w:space="0" w:color="auto"/>
                        <w:bottom w:val="none" w:sz="0" w:space="0" w:color="auto"/>
                        <w:right w:val="none" w:sz="0" w:space="0" w:color="auto"/>
                      </w:divBdr>
                      <w:divsChild>
                        <w:div w:id="262960508">
                          <w:marLeft w:val="0"/>
                          <w:marRight w:val="0"/>
                          <w:marTop w:val="0"/>
                          <w:marBottom w:val="0"/>
                          <w:divBdr>
                            <w:top w:val="none" w:sz="0" w:space="0" w:color="auto"/>
                            <w:left w:val="none" w:sz="0" w:space="0" w:color="auto"/>
                            <w:bottom w:val="single" w:sz="6" w:space="0" w:color="EBEBEB"/>
                            <w:right w:val="none" w:sz="0" w:space="0" w:color="auto"/>
                          </w:divBdr>
                          <w:divsChild>
                            <w:div w:id="520167887">
                              <w:marLeft w:val="0"/>
                              <w:marRight w:val="0"/>
                              <w:marTop w:val="0"/>
                              <w:marBottom w:val="0"/>
                              <w:divBdr>
                                <w:top w:val="none" w:sz="0" w:space="0" w:color="auto"/>
                                <w:left w:val="none" w:sz="0" w:space="0" w:color="auto"/>
                                <w:bottom w:val="none" w:sz="0" w:space="0" w:color="auto"/>
                                <w:right w:val="none" w:sz="0" w:space="0" w:color="auto"/>
                              </w:divBdr>
                              <w:divsChild>
                                <w:div w:id="949627294">
                                  <w:marLeft w:val="0"/>
                                  <w:marRight w:val="0"/>
                                  <w:marTop w:val="0"/>
                                  <w:marBottom w:val="0"/>
                                  <w:divBdr>
                                    <w:top w:val="none" w:sz="0" w:space="0" w:color="auto"/>
                                    <w:left w:val="none" w:sz="0" w:space="0" w:color="auto"/>
                                    <w:bottom w:val="none" w:sz="0" w:space="0" w:color="auto"/>
                                    <w:right w:val="none" w:sz="0" w:space="0" w:color="auto"/>
                                  </w:divBdr>
                                  <w:divsChild>
                                    <w:div w:id="1821968097">
                                      <w:marLeft w:val="0"/>
                                      <w:marRight w:val="0"/>
                                      <w:marTop w:val="0"/>
                                      <w:marBottom w:val="0"/>
                                      <w:divBdr>
                                        <w:top w:val="none" w:sz="0" w:space="0" w:color="auto"/>
                                        <w:left w:val="none" w:sz="0" w:space="0" w:color="auto"/>
                                        <w:bottom w:val="none" w:sz="0" w:space="0" w:color="auto"/>
                                        <w:right w:val="none" w:sz="0" w:space="0" w:color="auto"/>
                                      </w:divBdr>
                                      <w:divsChild>
                                        <w:div w:id="1861505128">
                                          <w:marLeft w:val="0"/>
                                          <w:marRight w:val="0"/>
                                          <w:marTop w:val="0"/>
                                          <w:marBottom w:val="0"/>
                                          <w:divBdr>
                                            <w:top w:val="none" w:sz="0" w:space="0" w:color="auto"/>
                                            <w:left w:val="none" w:sz="0" w:space="0" w:color="auto"/>
                                            <w:bottom w:val="none" w:sz="0" w:space="0" w:color="auto"/>
                                            <w:right w:val="none" w:sz="0" w:space="0" w:color="auto"/>
                                          </w:divBdr>
                                          <w:divsChild>
                                            <w:div w:id="1890611908">
                                              <w:marLeft w:val="0"/>
                                              <w:marRight w:val="0"/>
                                              <w:marTop w:val="0"/>
                                              <w:marBottom w:val="0"/>
                                              <w:divBdr>
                                                <w:top w:val="none" w:sz="0" w:space="0" w:color="auto"/>
                                                <w:left w:val="none" w:sz="0" w:space="0" w:color="auto"/>
                                                <w:bottom w:val="none" w:sz="0" w:space="0" w:color="auto"/>
                                                <w:right w:val="none" w:sz="0" w:space="0" w:color="auto"/>
                                              </w:divBdr>
                                              <w:divsChild>
                                                <w:div w:id="881404744">
                                                  <w:marLeft w:val="2250"/>
                                                  <w:marRight w:val="0"/>
                                                  <w:marTop w:val="0"/>
                                                  <w:marBottom w:val="0"/>
                                                  <w:divBdr>
                                                    <w:top w:val="none" w:sz="0" w:space="0" w:color="auto"/>
                                                    <w:left w:val="none" w:sz="0" w:space="0" w:color="auto"/>
                                                    <w:bottom w:val="single" w:sz="18" w:space="9" w:color="1A73E8"/>
                                                    <w:right w:val="none" w:sz="0" w:space="0" w:color="auto"/>
                                                  </w:divBdr>
                                                </w:div>
                                                <w:div w:id="2001539097">
                                                  <w:marLeft w:val="0"/>
                                                  <w:marRight w:val="0"/>
                                                  <w:marTop w:val="0"/>
                                                  <w:marBottom w:val="0"/>
                                                  <w:divBdr>
                                                    <w:top w:val="none" w:sz="0" w:space="0" w:color="auto"/>
                                                    <w:left w:val="none" w:sz="0" w:space="0" w:color="auto"/>
                                                    <w:bottom w:val="none" w:sz="0" w:space="0" w:color="auto"/>
                                                    <w:right w:val="none" w:sz="0" w:space="0" w:color="auto"/>
                                                  </w:divBdr>
                                                </w:div>
                                                <w:div w:id="232930825">
                                                  <w:marLeft w:val="0"/>
                                                  <w:marRight w:val="0"/>
                                                  <w:marTop w:val="0"/>
                                                  <w:marBottom w:val="0"/>
                                                  <w:divBdr>
                                                    <w:top w:val="none" w:sz="0" w:space="0" w:color="auto"/>
                                                    <w:left w:val="none" w:sz="0" w:space="0" w:color="auto"/>
                                                    <w:bottom w:val="none" w:sz="0" w:space="0" w:color="auto"/>
                                                    <w:right w:val="none" w:sz="0" w:space="0" w:color="auto"/>
                                                  </w:divBdr>
                                                </w:div>
                                                <w:div w:id="50420991">
                                                  <w:marLeft w:val="0"/>
                                                  <w:marRight w:val="0"/>
                                                  <w:marTop w:val="0"/>
                                                  <w:marBottom w:val="0"/>
                                                  <w:divBdr>
                                                    <w:top w:val="none" w:sz="0" w:space="0" w:color="auto"/>
                                                    <w:left w:val="none" w:sz="0" w:space="0" w:color="auto"/>
                                                    <w:bottom w:val="none" w:sz="0" w:space="0" w:color="auto"/>
                                                    <w:right w:val="none" w:sz="0" w:space="0" w:color="auto"/>
                                                  </w:divBdr>
                                                </w:div>
                                                <w:div w:id="10472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2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DotNetAnalyzers/StyleCopAnalyzers/tree/master/documentation" TargetMode="External"/><Relationship Id="rId20" Type="http://schemas.openxmlformats.org/officeDocument/2006/relationships/image" Target="media/image6.png"/><Relationship Id="rId29" Type="http://schemas.openxmlformats.org/officeDocument/2006/relationships/hyperlink" Target="https://github.com/DotNetAnalyzers/StyleCopAnalyzers/tree/master/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joshclose.github.io/CsvHelper/getting-started/"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github.com/LukeGough/Programming-III-Proje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hyperlink" Target="https://github.com/StyleCop/StyleCop" TargetMode="External"/><Relationship Id="rId27" Type="http://schemas.openxmlformats.org/officeDocument/2006/relationships/image" Target="media/image1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AFE%20South%20Metro\Cert%20IV%20Programming\Thursday%20Software%20Analysis\30003918_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Lon16</b:Tag>
    <b:SourceType>InternetSite</b:SourceType>
    <b:Guid>{32547F0F-15E9-442D-88E4-0A9E98E14661}</b:Guid>
    <b:Author>
      <b:Author>
        <b:NameList>
          <b:Person>
            <b:Last>Lonergan</b:Last>
            <b:First>Kevin</b:First>
          </b:Person>
        </b:NameList>
      </b:Author>
    </b:Author>
    <b:Title>The Pros and Cons of Agile and Waterfall</b:Title>
    <b:InternetSiteTitle>pmis Consulting</b:InternetSiteTitle>
    <b:Year>2016</b:Year>
    <b:Month>May</b:Month>
    <b:Day>2</b:Day>
    <b:URL>https://www.pmis-consulting.com/agile-versus-waterfall/</b:URL>
    <b:RefOrder>2</b:RefOrder>
  </b:Source>
</b:Sources>
</file>

<file path=customXml/itemProps1.xml><?xml version="1.0" encoding="utf-8"?>
<ds:datastoreItem xmlns:ds="http://schemas.openxmlformats.org/officeDocument/2006/customXml" ds:itemID="{BB919637-E069-49B1-8215-B6F1C04D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30003918_ReportTemplate.dotx</Template>
  <TotalTime>749</TotalTime>
  <Pages>6</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AT3 Project Question 1</vt:lpstr>
    </vt:vector>
  </TitlesOfParts>
  <Company>Luke Gough</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 Project Question 1</dc:title>
  <dc:subject>Programming III</dc:subject>
  <dc:creator>Gough, Luke</dc:creator>
  <cp:keywords/>
  <dc:description/>
  <cp:lastModifiedBy>CITE</cp:lastModifiedBy>
  <cp:revision>233</cp:revision>
  <dcterms:created xsi:type="dcterms:W3CDTF">2019-06-04T05:25:00Z</dcterms:created>
  <dcterms:modified xsi:type="dcterms:W3CDTF">2019-12-03T00:47:00Z</dcterms:modified>
  <cp:category>30003918</cp:category>
</cp:coreProperties>
</file>
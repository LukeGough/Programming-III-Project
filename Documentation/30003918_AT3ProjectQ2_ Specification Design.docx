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AU"/>
        </w:rPr>
        <w:id w:val="-669705967"/>
        <w:docPartObj>
          <w:docPartGallery w:val="Cover Pages"/>
          <w:docPartUnique/>
        </w:docPartObj>
      </w:sdtPr>
      <w:sdtEndPr>
        <w:rPr>
          <w:sz w:val="22"/>
        </w:rPr>
      </w:sdtEndPr>
      <w:sdtContent>
        <w:p w14:paraId="24237AEA" w14:textId="77777777" w:rsidR="0037578C" w:rsidRDefault="0037578C">
          <w:pPr>
            <w:pStyle w:val="NoSpacing"/>
            <w:rPr>
              <w:sz w:val="2"/>
            </w:rPr>
          </w:pPr>
        </w:p>
        <w:p w14:paraId="002F1B82" w14:textId="77777777" w:rsidR="0037578C" w:rsidRDefault="0037578C" w:rsidP="0037578C">
          <w:pPr>
            <w:rPr>
              <w:lang w:val="en-US"/>
            </w:rPr>
          </w:pPr>
          <w:r>
            <w:rPr>
              <w:noProof/>
              <w:lang w:val="en-US"/>
            </w:rPr>
            <mc:AlternateContent>
              <mc:Choice Requires="wps">
                <w:drawing>
                  <wp:anchor distT="0" distB="0" distL="114300" distR="114300" simplePos="0" relativeHeight="251661312" behindDoc="0" locked="0" layoutInCell="1" allowOverlap="1" wp14:anchorId="608578AA" wp14:editId="7B72F6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6802A" w14:textId="62927B9B" w:rsidR="006C20D3" w:rsidRDefault="00C6473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w:t>
                                    </w:r>
                                    <w:r w:rsidR="00BC793D">
                                      <w:rPr>
                                        <w:rFonts w:asciiTheme="majorHAnsi" w:eastAsiaTheme="majorEastAsia" w:hAnsiTheme="majorHAnsi" w:cstheme="majorBidi"/>
                                        <w:caps/>
                                        <w:color w:val="8496B0" w:themeColor="text2" w:themeTint="99"/>
                                        <w:sz w:val="64"/>
                                        <w:szCs w:val="64"/>
                                      </w:rPr>
                                      <w:t>2</w:t>
                                    </w:r>
                                  </w:sdtContent>
                                </w:sdt>
                              </w:p>
                              <w:p w14:paraId="1DAF9B22" w14:textId="17BCB178" w:rsidR="006C20D3" w:rsidRDefault="00C6473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8578A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A46802A" w14:textId="62927B9B" w:rsidR="006C20D3" w:rsidRDefault="002815EC">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w:t>
                              </w:r>
                              <w:r w:rsidR="00BC793D">
                                <w:rPr>
                                  <w:rFonts w:asciiTheme="majorHAnsi" w:eastAsiaTheme="majorEastAsia" w:hAnsiTheme="majorHAnsi" w:cstheme="majorBidi"/>
                                  <w:caps/>
                                  <w:color w:val="8496B0" w:themeColor="text2" w:themeTint="99"/>
                                  <w:sz w:val="64"/>
                                  <w:szCs w:val="64"/>
                                </w:rPr>
                                <w:t>2</w:t>
                              </w:r>
                            </w:sdtContent>
                          </w:sdt>
                        </w:p>
                        <w:p w14:paraId="1DAF9B22" w14:textId="17BCB178" w:rsidR="006C20D3" w:rsidRDefault="002815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14:anchorId="04744ADC" wp14:editId="7C68889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56F61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514D5C01" wp14:editId="1FCF671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C521F" w14:textId="77777777" w:rsidR="006C20D3" w:rsidRDefault="00C6473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4D5C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C8C521F" w14:textId="77777777" w:rsidR="006C20D3" w:rsidRDefault="002815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v:textbox>
                    <w10:wrap anchorx="page" anchory="margin"/>
                  </v:shape>
                </w:pict>
              </mc:Fallback>
            </mc:AlternateContent>
          </w:r>
        </w:p>
      </w:sdtContent>
    </w:sdt>
    <w:p w14:paraId="2A3EFC0E" w14:textId="77777777" w:rsidR="0037578C" w:rsidRDefault="0037578C">
      <w:pPr>
        <w:rPr>
          <w:lang w:val="en-US"/>
        </w:rPr>
        <w:sectPr w:rsidR="0037578C" w:rsidSect="0037578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2077078763"/>
        <w:docPartObj>
          <w:docPartGallery w:val="Table of Contents"/>
          <w:docPartUnique/>
        </w:docPartObj>
      </w:sdtPr>
      <w:sdtEndPr>
        <w:rPr>
          <w:b/>
          <w:bCs/>
          <w:noProof/>
        </w:rPr>
      </w:sdtEndPr>
      <w:sdtContent>
        <w:p w14:paraId="4D5876E9" w14:textId="77777777" w:rsidR="00780C07" w:rsidRDefault="00780C07">
          <w:pPr>
            <w:pStyle w:val="TOCHeading"/>
          </w:pPr>
          <w:r>
            <w:t>Contents</w:t>
          </w:r>
        </w:p>
        <w:p w14:paraId="5383AB6B" w14:textId="3EC14578" w:rsidR="00C24981" w:rsidRDefault="00780C07">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26254795" w:history="1">
            <w:r w:rsidR="00C24981" w:rsidRPr="004E5322">
              <w:rPr>
                <w:rStyle w:val="Hyperlink"/>
                <w:noProof/>
              </w:rPr>
              <w:t>Introduction</w:t>
            </w:r>
            <w:r w:rsidR="00C24981">
              <w:rPr>
                <w:noProof/>
                <w:webHidden/>
              </w:rPr>
              <w:tab/>
            </w:r>
            <w:r w:rsidR="00C24981">
              <w:rPr>
                <w:noProof/>
                <w:webHidden/>
              </w:rPr>
              <w:fldChar w:fldCharType="begin"/>
            </w:r>
            <w:r w:rsidR="00C24981">
              <w:rPr>
                <w:noProof/>
                <w:webHidden/>
              </w:rPr>
              <w:instrText xml:space="preserve"> PAGEREF _Toc26254795 \h </w:instrText>
            </w:r>
            <w:r w:rsidR="00C24981">
              <w:rPr>
                <w:noProof/>
                <w:webHidden/>
              </w:rPr>
            </w:r>
            <w:r w:rsidR="00C24981">
              <w:rPr>
                <w:noProof/>
                <w:webHidden/>
              </w:rPr>
              <w:fldChar w:fldCharType="separate"/>
            </w:r>
            <w:r w:rsidR="00C24981">
              <w:rPr>
                <w:noProof/>
                <w:webHidden/>
              </w:rPr>
              <w:t>1</w:t>
            </w:r>
            <w:r w:rsidR="00C24981">
              <w:rPr>
                <w:noProof/>
                <w:webHidden/>
              </w:rPr>
              <w:fldChar w:fldCharType="end"/>
            </w:r>
          </w:hyperlink>
        </w:p>
        <w:p w14:paraId="7D53FC76" w14:textId="38175DAD" w:rsidR="00C24981" w:rsidRDefault="00C24981">
          <w:pPr>
            <w:pStyle w:val="TOC2"/>
            <w:tabs>
              <w:tab w:val="right" w:leader="dot" w:pos="9016"/>
            </w:tabs>
            <w:rPr>
              <w:rFonts w:eastAsiaTheme="minorEastAsia"/>
              <w:noProof/>
              <w:lang w:val="en-US"/>
            </w:rPr>
          </w:pPr>
          <w:hyperlink w:anchor="_Toc26254796" w:history="1">
            <w:r w:rsidRPr="004E5322">
              <w:rPr>
                <w:rStyle w:val="Hyperlink"/>
                <w:noProof/>
              </w:rPr>
              <w:t>Purpose</w:t>
            </w:r>
            <w:r>
              <w:rPr>
                <w:noProof/>
                <w:webHidden/>
              </w:rPr>
              <w:tab/>
            </w:r>
            <w:r>
              <w:rPr>
                <w:noProof/>
                <w:webHidden/>
              </w:rPr>
              <w:fldChar w:fldCharType="begin"/>
            </w:r>
            <w:r>
              <w:rPr>
                <w:noProof/>
                <w:webHidden/>
              </w:rPr>
              <w:instrText xml:space="preserve"> PAGEREF _Toc26254796 \h </w:instrText>
            </w:r>
            <w:r>
              <w:rPr>
                <w:noProof/>
                <w:webHidden/>
              </w:rPr>
            </w:r>
            <w:r>
              <w:rPr>
                <w:noProof/>
                <w:webHidden/>
              </w:rPr>
              <w:fldChar w:fldCharType="separate"/>
            </w:r>
            <w:r>
              <w:rPr>
                <w:noProof/>
                <w:webHidden/>
              </w:rPr>
              <w:t>1</w:t>
            </w:r>
            <w:r>
              <w:rPr>
                <w:noProof/>
                <w:webHidden/>
              </w:rPr>
              <w:fldChar w:fldCharType="end"/>
            </w:r>
          </w:hyperlink>
        </w:p>
        <w:p w14:paraId="1A093DD8" w14:textId="163E02B6" w:rsidR="00C24981" w:rsidRDefault="00C24981">
          <w:pPr>
            <w:pStyle w:val="TOC2"/>
            <w:tabs>
              <w:tab w:val="right" w:leader="dot" w:pos="9016"/>
            </w:tabs>
            <w:rPr>
              <w:rFonts w:eastAsiaTheme="minorEastAsia"/>
              <w:noProof/>
              <w:lang w:val="en-US"/>
            </w:rPr>
          </w:pPr>
          <w:hyperlink w:anchor="_Toc26254797" w:history="1">
            <w:r w:rsidRPr="004E5322">
              <w:rPr>
                <w:rStyle w:val="Hyperlink"/>
                <w:noProof/>
              </w:rPr>
              <w:t>Document Conventions</w:t>
            </w:r>
            <w:r>
              <w:rPr>
                <w:noProof/>
                <w:webHidden/>
              </w:rPr>
              <w:tab/>
            </w:r>
            <w:r>
              <w:rPr>
                <w:noProof/>
                <w:webHidden/>
              </w:rPr>
              <w:fldChar w:fldCharType="begin"/>
            </w:r>
            <w:r>
              <w:rPr>
                <w:noProof/>
                <w:webHidden/>
              </w:rPr>
              <w:instrText xml:space="preserve"> PAGEREF _Toc26254797 \h </w:instrText>
            </w:r>
            <w:r>
              <w:rPr>
                <w:noProof/>
                <w:webHidden/>
              </w:rPr>
            </w:r>
            <w:r>
              <w:rPr>
                <w:noProof/>
                <w:webHidden/>
              </w:rPr>
              <w:fldChar w:fldCharType="separate"/>
            </w:r>
            <w:r>
              <w:rPr>
                <w:noProof/>
                <w:webHidden/>
              </w:rPr>
              <w:t>1</w:t>
            </w:r>
            <w:r>
              <w:rPr>
                <w:noProof/>
                <w:webHidden/>
              </w:rPr>
              <w:fldChar w:fldCharType="end"/>
            </w:r>
          </w:hyperlink>
        </w:p>
        <w:p w14:paraId="6F964E6C" w14:textId="677EB90E" w:rsidR="00C24981" w:rsidRDefault="00C24981">
          <w:pPr>
            <w:pStyle w:val="TOC2"/>
            <w:tabs>
              <w:tab w:val="right" w:leader="dot" w:pos="9016"/>
            </w:tabs>
            <w:rPr>
              <w:rFonts w:eastAsiaTheme="minorEastAsia"/>
              <w:noProof/>
              <w:lang w:val="en-US"/>
            </w:rPr>
          </w:pPr>
          <w:hyperlink w:anchor="_Toc26254798" w:history="1">
            <w:r w:rsidRPr="004E5322">
              <w:rPr>
                <w:rStyle w:val="Hyperlink"/>
                <w:noProof/>
              </w:rPr>
              <w:t>Intended Audience</w:t>
            </w:r>
            <w:r>
              <w:rPr>
                <w:noProof/>
                <w:webHidden/>
              </w:rPr>
              <w:tab/>
            </w:r>
            <w:r>
              <w:rPr>
                <w:noProof/>
                <w:webHidden/>
              </w:rPr>
              <w:fldChar w:fldCharType="begin"/>
            </w:r>
            <w:r>
              <w:rPr>
                <w:noProof/>
                <w:webHidden/>
              </w:rPr>
              <w:instrText xml:space="preserve"> PAGEREF _Toc26254798 \h </w:instrText>
            </w:r>
            <w:r>
              <w:rPr>
                <w:noProof/>
                <w:webHidden/>
              </w:rPr>
            </w:r>
            <w:r>
              <w:rPr>
                <w:noProof/>
                <w:webHidden/>
              </w:rPr>
              <w:fldChar w:fldCharType="separate"/>
            </w:r>
            <w:r>
              <w:rPr>
                <w:noProof/>
                <w:webHidden/>
              </w:rPr>
              <w:t>1</w:t>
            </w:r>
            <w:r>
              <w:rPr>
                <w:noProof/>
                <w:webHidden/>
              </w:rPr>
              <w:fldChar w:fldCharType="end"/>
            </w:r>
          </w:hyperlink>
        </w:p>
        <w:p w14:paraId="744B85F5" w14:textId="05891550" w:rsidR="00C24981" w:rsidRDefault="00C24981">
          <w:pPr>
            <w:pStyle w:val="TOC2"/>
            <w:tabs>
              <w:tab w:val="right" w:leader="dot" w:pos="9016"/>
            </w:tabs>
            <w:rPr>
              <w:rFonts w:eastAsiaTheme="minorEastAsia"/>
              <w:noProof/>
              <w:lang w:val="en-US"/>
            </w:rPr>
          </w:pPr>
          <w:hyperlink w:anchor="_Toc26254799" w:history="1">
            <w:r w:rsidRPr="004E5322">
              <w:rPr>
                <w:rStyle w:val="Hyperlink"/>
                <w:noProof/>
              </w:rPr>
              <w:t>Project Scope</w:t>
            </w:r>
            <w:r>
              <w:rPr>
                <w:noProof/>
                <w:webHidden/>
              </w:rPr>
              <w:tab/>
            </w:r>
            <w:r>
              <w:rPr>
                <w:noProof/>
                <w:webHidden/>
              </w:rPr>
              <w:fldChar w:fldCharType="begin"/>
            </w:r>
            <w:r>
              <w:rPr>
                <w:noProof/>
                <w:webHidden/>
              </w:rPr>
              <w:instrText xml:space="preserve"> PAGEREF _Toc26254799 \h </w:instrText>
            </w:r>
            <w:r>
              <w:rPr>
                <w:noProof/>
                <w:webHidden/>
              </w:rPr>
            </w:r>
            <w:r>
              <w:rPr>
                <w:noProof/>
                <w:webHidden/>
              </w:rPr>
              <w:fldChar w:fldCharType="separate"/>
            </w:r>
            <w:r>
              <w:rPr>
                <w:noProof/>
                <w:webHidden/>
              </w:rPr>
              <w:t>1</w:t>
            </w:r>
            <w:r>
              <w:rPr>
                <w:noProof/>
                <w:webHidden/>
              </w:rPr>
              <w:fldChar w:fldCharType="end"/>
            </w:r>
          </w:hyperlink>
        </w:p>
        <w:p w14:paraId="105F0A9B" w14:textId="7E0A2E92" w:rsidR="00C24981" w:rsidRDefault="00C24981">
          <w:pPr>
            <w:pStyle w:val="TOC1"/>
            <w:tabs>
              <w:tab w:val="right" w:leader="dot" w:pos="9016"/>
            </w:tabs>
            <w:rPr>
              <w:rFonts w:eastAsiaTheme="minorEastAsia"/>
              <w:noProof/>
              <w:lang w:val="en-US"/>
            </w:rPr>
          </w:pPr>
          <w:hyperlink w:anchor="_Toc26254800" w:history="1">
            <w:r w:rsidRPr="004E5322">
              <w:rPr>
                <w:rStyle w:val="Hyperlink"/>
                <w:noProof/>
              </w:rPr>
              <w:t>Overall Description</w:t>
            </w:r>
            <w:r>
              <w:rPr>
                <w:noProof/>
                <w:webHidden/>
              </w:rPr>
              <w:tab/>
            </w:r>
            <w:r>
              <w:rPr>
                <w:noProof/>
                <w:webHidden/>
              </w:rPr>
              <w:fldChar w:fldCharType="begin"/>
            </w:r>
            <w:r>
              <w:rPr>
                <w:noProof/>
                <w:webHidden/>
              </w:rPr>
              <w:instrText xml:space="preserve"> PAGEREF _Toc26254800 \h </w:instrText>
            </w:r>
            <w:r>
              <w:rPr>
                <w:noProof/>
                <w:webHidden/>
              </w:rPr>
            </w:r>
            <w:r>
              <w:rPr>
                <w:noProof/>
                <w:webHidden/>
              </w:rPr>
              <w:fldChar w:fldCharType="separate"/>
            </w:r>
            <w:r>
              <w:rPr>
                <w:noProof/>
                <w:webHidden/>
              </w:rPr>
              <w:t>1</w:t>
            </w:r>
            <w:r>
              <w:rPr>
                <w:noProof/>
                <w:webHidden/>
              </w:rPr>
              <w:fldChar w:fldCharType="end"/>
            </w:r>
          </w:hyperlink>
        </w:p>
        <w:p w14:paraId="2926A6DD" w14:textId="257BB515" w:rsidR="00C24981" w:rsidRDefault="00C24981">
          <w:pPr>
            <w:pStyle w:val="TOC2"/>
            <w:tabs>
              <w:tab w:val="right" w:leader="dot" w:pos="9016"/>
            </w:tabs>
            <w:rPr>
              <w:rFonts w:eastAsiaTheme="minorEastAsia"/>
              <w:noProof/>
              <w:lang w:val="en-US"/>
            </w:rPr>
          </w:pPr>
          <w:hyperlink w:anchor="_Toc26254801" w:history="1">
            <w:r w:rsidRPr="004E5322">
              <w:rPr>
                <w:rStyle w:val="Hyperlink"/>
                <w:noProof/>
              </w:rPr>
              <w:t>Product Perspective and Features</w:t>
            </w:r>
            <w:r>
              <w:rPr>
                <w:noProof/>
                <w:webHidden/>
              </w:rPr>
              <w:tab/>
            </w:r>
            <w:r>
              <w:rPr>
                <w:noProof/>
                <w:webHidden/>
              </w:rPr>
              <w:fldChar w:fldCharType="begin"/>
            </w:r>
            <w:r>
              <w:rPr>
                <w:noProof/>
                <w:webHidden/>
              </w:rPr>
              <w:instrText xml:space="preserve"> PAGEREF _Toc26254801 \h </w:instrText>
            </w:r>
            <w:r>
              <w:rPr>
                <w:noProof/>
                <w:webHidden/>
              </w:rPr>
            </w:r>
            <w:r>
              <w:rPr>
                <w:noProof/>
                <w:webHidden/>
              </w:rPr>
              <w:fldChar w:fldCharType="separate"/>
            </w:r>
            <w:r>
              <w:rPr>
                <w:noProof/>
                <w:webHidden/>
              </w:rPr>
              <w:t>1</w:t>
            </w:r>
            <w:r>
              <w:rPr>
                <w:noProof/>
                <w:webHidden/>
              </w:rPr>
              <w:fldChar w:fldCharType="end"/>
            </w:r>
          </w:hyperlink>
        </w:p>
        <w:p w14:paraId="4ADC3BDC" w14:textId="7786AB76" w:rsidR="00C24981" w:rsidRDefault="00C24981">
          <w:pPr>
            <w:pStyle w:val="TOC3"/>
            <w:tabs>
              <w:tab w:val="right" w:leader="dot" w:pos="9016"/>
            </w:tabs>
            <w:rPr>
              <w:rFonts w:eastAsiaTheme="minorEastAsia"/>
              <w:noProof/>
              <w:lang w:val="en-US"/>
            </w:rPr>
          </w:pPr>
          <w:hyperlink w:anchor="_Toc26254802" w:history="1">
            <w:r w:rsidRPr="004E5322">
              <w:rPr>
                <w:rStyle w:val="Hyperlink"/>
                <w:noProof/>
              </w:rPr>
              <w:t>Server Terminal</w:t>
            </w:r>
            <w:r>
              <w:rPr>
                <w:noProof/>
                <w:webHidden/>
              </w:rPr>
              <w:tab/>
            </w:r>
            <w:r>
              <w:rPr>
                <w:noProof/>
                <w:webHidden/>
              </w:rPr>
              <w:fldChar w:fldCharType="begin"/>
            </w:r>
            <w:r>
              <w:rPr>
                <w:noProof/>
                <w:webHidden/>
              </w:rPr>
              <w:instrText xml:space="preserve"> PAGEREF _Toc26254802 \h </w:instrText>
            </w:r>
            <w:r>
              <w:rPr>
                <w:noProof/>
                <w:webHidden/>
              </w:rPr>
            </w:r>
            <w:r>
              <w:rPr>
                <w:noProof/>
                <w:webHidden/>
              </w:rPr>
              <w:fldChar w:fldCharType="separate"/>
            </w:r>
            <w:r>
              <w:rPr>
                <w:noProof/>
                <w:webHidden/>
              </w:rPr>
              <w:t>1</w:t>
            </w:r>
            <w:r>
              <w:rPr>
                <w:noProof/>
                <w:webHidden/>
              </w:rPr>
              <w:fldChar w:fldCharType="end"/>
            </w:r>
          </w:hyperlink>
        </w:p>
        <w:p w14:paraId="7DF13D03" w14:textId="51CD7C9D" w:rsidR="00C24981" w:rsidRDefault="00C24981">
          <w:pPr>
            <w:pStyle w:val="TOC3"/>
            <w:tabs>
              <w:tab w:val="right" w:leader="dot" w:pos="9016"/>
            </w:tabs>
            <w:rPr>
              <w:rFonts w:eastAsiaTheme="minorEastAsia"/>
              <w:noProof/>
              <w:lang w:val="en-US"/>
            </w:rPr>
          </w:pPr>
          <w:hyperlink w:anchor="_Toc26254803" w:history="1">
            <w:r w:rsidRPr="004E5322">
              <w:rPr>
                <w:rStyle w:val="Hyperlink"/>
                <w:noProof/>
              </w:rPr>
              <w:t>Client Terminal</w:t>
            </w:r>
            <w:r>
              <w:rPr>
                <w:noProof/>
                <w:webHidden/>
              </w:rPr>
              <w:tab/>
            </w:r>
            <w:r>
              <w:rPr>
                <w:noProof/>
                <w:webHidden/>
              </w:rPr>
              <w:fldChar w:fldCharType="begin"/>
            </w:r>
            <w:r>
              <w:rPr>
                <w:noProof/>
                <w:webHidden/>
              </w:rPr>
              <w:instrText xml:space="preserve"> PAGEREF _Toc26254803 \h </w:instrText>
            </w:r>
            <w:r>
              <w:rPr>
                <w:noProof/>
                <w:webHidden/>
              </w:rPr>
            </w:r>
            <w:r>
              <w:rPr>
                <w:noProof/>
                <w:webHidden/>
              </w:rPr>
              <w:fldChar w:fldCharType="separate"/>
            </w:r>
            <w:r>
              <w:rPr>
                <w:noProof/>
                <w:webHidden/>
              </w:rPr>
              <w:t>1</w:t>
            </w:r>
            <w:r>
              <w:rPr>
                <w:noProof/>
                <w:webHidden/>
              </w:rPr>
              <w:fldChar w:fldCharType="end"/>
            </w:r>
          </w:hyperlink>
        </w:p>
        <w:p w14:paraId="2ABE90FB" w14:textId="2075B349" w:rsidR="00C24981" w:rsidRDefault="00C24981">
          <w:pPr>
            <w:pStyle w:val="TOC2"/>
            <w:tabs>
              <w:tab w:val="right" w:leader="dot" w:pos="9016"/>
            </w:tabs>
            <w:rPr>
              <w:rFonts w:eastAsiaTheme="minorEastAsia"/>
              <w:noProof/>
              <w:lang w:val="en-US"/>
            </w:rPr>
          </w:pPr>
          <w:hyperlink w:anchor="_Toc26254804" w:history="1">
            <w:r w:rsidRPr="004E5322">
              <w:rPr>
                <w:rStyle w:val="Hyperlink"/>
                <w:noProof/>
              </w:rPr>
              <w:t>Operating Environment</w:t>
            </w:r>
            <w:r>
              <w:rPr>
                <w:noProof/>
                <w:webHidden/>
              </w:rPr>
              <w:tab/>
            </w:r>
            <w:r>
              <w:rPr>
                <w:noProof/>
                <w:webHidden/>
              </w:rPr>
              <w:fldChar w:fldCharType="begin"/>
            </w:r>
            <w:r>
              <w:rPr>
                <w:noProof/>
                <w:webHidden/>
              </w:rPr>
              <w:instrText xml:space="preserve"> PAGEREF _Toc26254804 \h </w:instrText>
            </w:r>
            <w:r>
              <w:rPr>
                <w:noProof/>
                <w:webHidden/>
              </w:rPr>
            </w:r>
            <w:r>
              <w:rPr>
                <w:noProof/>
                <w:webHidden/>
              </w:rPr>
              <w:fldChar w:fldCharType="separate"/>
            </w:r>
            <w:r>
              <w:rPr>
                <w:noProof/>
                <w:webHidden/>
              </w:rPr>
              <w:t>1</w:t>
            </w:r>
            <w:r>
              <w:rPr>
                <w:noProof/>
                <w:webHidden/>
              </w:rPr>
              <w:fldChar w:fldCharType="end"/>
            </w:r>
          </w:hyperlink>
        </w:p>
        <w:p w14:paraId="6BCCAE72" w14:textId="2D38D4DF" w:rsidR="00C24981" w:rsidRDefault="00C24981">
          <w:pPr>
            <w:pStyle w:val="TOC2"/>
            <w:tabs>
              <w:tab w:val="right" w:leader="dot" w:pos="9016"/>
            </w:tabs>
            <w:rPr>
              <w:rFonts w:eastAsiaTheme="minorEastAsia"/>
              <w:noProof/>
              <w:lang w:val="en-US"/>
            </w:rPr>
          </w:pPr>
          <w:hyperlink w:anchor="_Toc26254805" w:history="1">
            <w:r w:rsidRPr="004E5322">
              <w:rPr>
                <w:rStyle w:val="Hyperlink"/>
                <w:noProof/>
              </w:rPr>
              <w:t>Design and Implementation Constraints</w:t>
            </w:r>
            <w:r>
              <w:rPr>
                <w:noProof/>
                <w:webHidden/>
              </w:rPr>
              <w:tab/>
            </w:r>
            <w:r>
              <w:rPr>
                <w:noProof/>
                <w:webHidden/>
              </w:rPr>
              <w:fldChar w:fldCharType="begin"/>
            </w:r>
            <w:r>
              <w:rPr>
                <w:noProof/>
                <w:webHidden/>
              </w:rPr>
              <w:instrText xml:space="preserve"> PAGEREF _Toc26254805 \h </w:instrText>
            </w:r>
            <w:r>
              <w:rPr>
                <w:noProof/>
                <w:webHidden/>
              </w:rPr>
            </w:r>
            <w:r>
              <w:rPr>
                <w:noProof/>
                <w:webHidden/>
              </w:rPr>
              <w:fldChar w:fldCharType="separate"/>
            </w:r>
            <w:r>
              <w:rPr>
                <w:noProof/>
                <w:webHidden/>
              </w:rPr>
              <w:t>1</w:t>
            </w:r>
            <w:r>
              <w:rPr>
                <w:noProof/>
                <w:webHidden/>
              </w:rPr>
              <w:fldChar w:fldCharType="end"/>
            </w:r>
          </w:hyperlink>
        </w:p>
        <w:p w14:paraId="264D2D46" w14:textId="135BBFC4" w:rsidR="00C24981" w:rsidRDefault="00C24981">
          <w:pPr>
            <w:pStyle w:val="TOC2"/>
            <w:tabs>
              <w:tab w:val="right" w:leader="dot" w:pos="9016"/>
            </w:tabs>
            <w:rPr>
              <w:rFonts w:eastAsiaTheme="minorEastAsia"/>
              <w:noProof/>
              <w:lang w:val="en-US"/>
            </w:rPr>
          </w:pPr>
          <w:hyperlink w:anchor="_Toc26254806" w:history="1">
            <w:r w:rsidRPr="004E5322">
              <w:rPr>
                <w:rStyle w:val="Hyperlink"/>
                <w:noProof/>
              </w:rPr>
              <w:t>Assumption Dependencies</w:t>
            </w:r>
            <w:r>
              <w:rPr>
                <w:noProof/>
                <w:webHidden/>
              </w:rPr>
              <w:tab/>
            </w:r>
            <w:r>
              <w:rPr>
                <w:noProof/>
                <w:webHidden/>
              </w:rPr>
              <w:fldChar w:fldCharType="begin"/>
            </w:r>
            <w:r>
              <w:rPr>
                <w:noProof/>
                <w:webHidden/>
              </w:rPr>
              <w:instrText xml:space="preserve"> PAGEREF _Toc26254806 \h </w:instrText>
            </w:r>
            <w:r>
              <w:rPr>
                <w:noProof/>
                <w:webHidden/>
              </w:rPr>
            </w:r>
            <w:r>
              <w:rPr>
                <w:noProof/>
                <w:webHidden/>
              </w:rPr>
              <w:fldChar w:fldCharType="separate"/>
            </w:r>
            <w:r>
              <w:rPr>
                <w:noProof/>
                <w:webHidden/>
              </w:rPr>
              <w:t>1</w:t>
            </w:r>
            <w:r>
              <w:rPr>
                <w:noProof/>
                <w:webHidden/>
              </w:rPr>
              <w:fldChar w:fldCharType="end"/>
            </w:r>
          </w:hyperlink>
        </w:p>
        <w:p w14:paraId="79CE9298" w14:textId="7B1CCA57" w:rsidR="00C24981" w:rsidRDefault="00C24981">
          <w:pPr>
            <w:pStyle w:val="TOC1"/>
            <w:tabs>
              <w:tab w:val="right" w:leader="dot" w:pos="9016"/>
            </w:tabs>
            <w:rPr>
              <w:rFonts w:eastAsiaTheme="minorEastAsia"/>
              <w:noProof/>
              <w:lang w:val="en-US"/>
            </w:rPr>
          </w:pPr>
          <w:hyperlink w:anchor="_Toc26254807" w:history="1">
            <w:r w:rsidRPr="004E5322">
              <w:rPr>
                <w:rStyle w:val="Hyperlink"/>
                <w:noProof/>
              </w:rPr>
              <w:t>System Features</w:t>
            </w:r>
            <w:r>
              <w:rPr>
                <w:noProof/>
                <w:webHidden/>
              </w:rPr>
              <w:tab/>
            </w:r>
            <w:r>
              <w:rPr>
                <w:noProof/>
                <w:webHidden/>
              </w:rPr>
              <w:fldChar w:fldCharType="begin"/>
            </w:r>
            <w:r>
              <w:rPr>
                <w:noProof/>
                <w:webHidden/>
              </w:rPr>
              <w:instrText xml:space="preserve"> PAGEREF _Toc26254807 \h </w:instrText>
            </w:r>
            <w:r>
              <w:rPr>
                <w:noProof/>
                <w:webHidden/>
              </w:rPr>
            </w:r>
            <w:r>
              <w:rPr>
                <w:noProof/>
                <w:webHidden/>
              </w:rPr>
              <w:fldChar w:fldCharType="separate"/>
            </w:r>
            <w:r>
              <w:rPr>
                <w:noProof/>
                <w:webHidden/>
              </w:rPr>
              <w:t>1</w:t>
            </w:r>
            <w:r>
              <w:rPr>
                <w:noProof/>
                <w:webHidden/>
              </w:rPr>
              <w:fldChar w:fldCharType="end"/>
            </w:r>
          </w:hyperlink>
        </w:p>
        <w:p w14:paraId="04DACBF5" w14:textId="0A40203D" w:rsidR="00C24981" w:rsidRDefault="00C24981">
          <w:pPr>
            <w:pStyle w:val="TOC2"/>
            <w:tabs>
              <w:tab w:val="right" w:leader="dot" w:pos="9016"/>
            </w:tabs>
            <w:rPr>
              <w:rFonts w:eastAsiaTheme="minorEastAsia"/>
              <w:noProof/>
              <w:lang w:val="en-US"/>
            </w:rPr>
          </w:pPr>
          <w:hyperlink w:anchor="_Toc26254808" w:history="1">
            <w:r w:rsidRPr="004E5322">
              <w:rPr>
                <w:rStyle w:val="Hyperlink"/>
                <w:noProof/>
              </w:rPr>
              <w:t>Description and Priority</w:t>
            </w:r>
            <w:r>
              <w:rPr>
                <w:noProof/>
                <w:webHidden/>
              </w:rPr>
              <w:tab/>
            </w:r>
            <w:r>
              <w:rPr>
                <w:noProof/>
                <w:webHidden/>
              </w:rPr>
              <w:fldChar w:fldCharType="begin"/>
            </w:r>
            <w:r>
              <w:rPr>
                <w:noProof/>
                <w:webHidden/>
              </w:rPr>
              <w:instrText xml:space="preserve"> PAGEREF _Toc26254808 \h </w:instrText>
            </w:r>
            <w:r>
              <w:rPr>
                <w:noProof/>
                <w:webHidden/>
              </w:rPr>
            </w:r>
            <w:r>
              <w:rPr>
                <w:noProof/>
                <w:webHidden/>
              </w:rPr>
              <w:fldChar w:fldCharType="separate"/>
            </w:r>
            <w:r>
              <w:rPr>
                <w:noProof/>
                <w:webHidden/>
              </w:rPr>
              <w:t>1</w:t>
            </w:r>
            <w:r>
              <w:rPr>
                <w:noProof/>
                <w:webHidden/>
              </w:rPr>
              <w:fldChar w:fldCharType="end"/>
            </w:r>
          </w:hyperlink>
        </w:p>
        <w:p w14:paraId="58CF177F" w14:textId="599D1B35" w:rsidR="00C24981" w:rsidRDefault="00C24981">
          <w:pPr>
            <w:pStyle w:val="TOC2"/>
            <w:tabs>
              <w:tab w:val="right" w:leader="dot" w:pos="9016"/>
            </w:tabs>
            <w:rPr>
              <w:rFonts w:eastAsiaTheme="minorEastAsia"/>
              <w:noProof/>
              <w:lang w:val="en-US"/>
            </w:rPr>
          </w:pPr>
          <w:hyperlink w:anchor="_Toc26254809" w:history="1">
            <w:r w:rsidRPr="004E5322">
              <w:rPr>
                <w:rStyle w:val="Hyperlink"/>
                <w:noProof/>
              </w:rPr>
              <w:t>Functional Requirements</w:t>
            </w:r>
            <w:r>
              <w:rPr>
                <w:noProof/>
                <w:webHidden/>
              </w:rPr>
              <w:tab/>
            </w:r>
            <w:r>
              <w:rPr>
                <w:noProof/>
                <w:webHidden/>
              </w:rPr>
              <w:fldChar w:fldCharType="begin"/>
            </w:r>
            <w:r>
              <w:rPr>
                <w:noProof/>
                <w:webHidden/>
              </w:rPr>
              <w:instrText xml:space="preserve"> PAGEREF _Toc26254809 \h </w:instrText>
            </w:r>
            <w:r>
              <w:rPr>
                <w:noProof/>
                <w:webHidden/>
              </w:rPr>
            </w:r>
            <w:r>
              <w:rPr>
                <w:noProof/>
                <w:webHidden/>
              </w:rPr>
              <w:fldChar w:fldCharType="separate"/>
            </w:r>
            <w:r>
              <w:rPr>
                <w:noProof/>
                <w:webHidden/>
              </w:rPr>
              <w:t>1</w:t>
            </w:r>
            <w:r>
              <w:rPr>
                <w:noProof/>
                <w:webHidden/>
              </w:rPr>
              <w:fldChar w:fldCharType="end"/>
            </w:r>
          </w:hyperlink>
        </w:p>
        <w:p w14:paraId="1BC54465" w14:textId="57CEB00D" w:rsidR="00C24981" w:rsidRDefault="00C24981">
          <w:pPr>
            <w:pStyle w:val="TOC3"/>
            <w:tabs>
              <w:tab w:val="right" w:leader="dot" w:pos="9016"/>
            </w:tabs>
            <w:rPr>
              <w:rFonts w:eastAsiaTheme="minorEastAsia"/>
              <w:noProof/>
              <w:lang w:val="en-US"/>
            </w:rPr>
          </w:pPr>
          <w:hyperlink w:anchor="_Toc26254810" w:history="1">
            <w:r w:rsidRPr="004E5322">
              <w:rPr>
                <w:rStyle w:val="Hyperlink"/>
                <w:noProof/>
              </w:rPr>
              <w:t>Server Terminal</w:t>
            </w:r>
            <w:r>
              <w:rPr>
                <w:noProof/>
                <w:webHidden/>
              </w:rPr>
              <w:tab/>
            </w:r>
            <w:r>
              <w:rPr>
                <w:noProof/>
                <w:webHidden/>
              </w:rPr>
              <w:fldChar w:fldCharType="begin"/>
            </w:r>
            <w:r>
              <w:rPr>
                <w:noProof/>
                <w:webHidden/>
              </w:rPr>
              <w:instrText xml:space="preserve"> PAGEREF _Toc26254810 \h </w:instrText>
            </w:r>
            <w:r>
              <w:rPr>
                <w:noProof/>
                <w:webHidden/>
              </w:rPr>
            </w:r>
            <w:r>
              <w:rPr>
                <w:noProof/>
                <w:webHidden/>
              </w:rPr>
              <w:fldChar w:fldCharType="separate"/>
            </w:r>
            <w:r>
              <w:rPr>
                <w:noProof/>
                <w:webHidden/>
              </w:rPr>
              <w:t>1</w:t>
            </w:r>
            <w:r>
              <w:rPr>
                <w:noProof/>
                <w:webHidden/>
              </w:rPr>
              <w:fldChar w:fldCharType="end"/>
            </w:r>
          </w:hyperlink>
        </w:p>
        <w:p w14:paraId="79DDA7B0" w14:textId="1AD0BFE7" w:rsidR="00C24981" w:rsidRDefault="00C24981">
          <w:pPr>
            <w:pStyle w:val="TOC3"/>
            <w:tabs>
              <w:tab w:val="right" w:leader="dot" w:pos="9016"/>
            </w:tabs>
            <w:rPr>
              <w:rFonts w:eastAsiaTheme="minorEastAsia"/>
              <w:noProof/>
              <w:lang w:val="en-US"/>
            </w:rPr>
          </w:pPr>
          <w:hyperlink w:anchor="_Toc26254811" w:history="1">
            <w:r w:rsidRPr="004E5322">
              <w:rPr>
                <w:rStyle w:val="Hyperlink"/>
                <w:noProof/>
              </w:rPr>
              <w:t>Client Terminal</w:t>
            </w:r>
            <w:r>
              <w:rPr>
                <w:noProof/>
                <w:webHidden/>
              </w:rPr>
              <w:tab/>
            </w:r>
            <w:r>
              <w:rPr>
                <w:noProof/>
                <w:webHidden/>
              </w:rPr>
              <w:fldChar w:fldCharType="begin"/>
            </w:r>
            <w:r>
              <w:rPr>
                <w:noProof/>
                <w:webHidden/>
              </w:rPr>
              <w:instrText xml:space="preserve"> PAGEREF _Toc26254811 \h </w:instrText>
            </w:r>
            <w:r>
              <w:rPr>
                <w:noProof/>
                <w:webHidden/>
              </w:rPr>
            </w:r>
            <w:r>
              <w:rPr>
                <w:noProof/>
                <w:webHidden/>
              </w:rPr>
              <w:fldChar w:fldCharType="separate"/>
            </w:r>
            <w:r>
              <w:rPr>
                <w:noProof/>
                <w:webHidden/>
              </w:rPr>
              <w:t>1</w:t>
            </w:r>
            <w:r>
              <w:rPr>
                <w:noProof/>
                <w:webHidden/>
              </w:rPr>
              <w:fldChar w:fldCharType="end"/>
            </w:r>
          </w:hyperlink>
        </w:p>
        <w:p w14:paraId="4776F257" w14:textId="7CB920F5" w:rsidR="00C24981" w:rsidRDefault="00C24981">
          <w:pPr>
            <w:pStyle w:val="TOC2"/>
            <w:tabs>
              <w:tab w:val="right" w:leader="dot" w:pos="9016"/>
            </w:tabs>
            <w:rPr>
              <w:rFonts w:eastAsiaTheme="minorEastAsia"/>
              <w:noProof/>
              <w:lang w:val="en-US"/>
            </w:rPr>
          </w:pPr>
          <w:hyperlink w:anchor="_Toc26254812" w:history="1">
            <w:r w:rsidRPr="004E5322">
              <w:rPr>
                <w:rStyle w:val="Hyperlink"/>
                <w:noProof/>
              </w:rPr>
              <w:t>Non-functional Requirements</w:t>
            </w:r>
            <w:r>
              <w:rPr>
                <w:noProof/>
                <w:webHidden/>
              </w:rPr>
              <w:tab/>
            </w:r>
            <w:r>
              <w:rPr>
                <w:noProof/>
                <w:webHidden/>
              </w:rPr>
              <w:fldChar w:fldCharType="begin"/>
            </w:r>
            <w:r>
              <w:rPr>
                <w:noProof/>
                <w:webHidden/>
              </w:rPr>
              <w:instrText xml:space="preserve"> PAGEREF _Toc26254812 \h </w:instrText>
            </w:r>
            <w:r>
              <w:rPr>
                <w:noProof/>
                <w:webHidden/>
              </w:rPr>
            </w:r>
            <w:r>
              <w:rPr>
                <w:noProof/>
                <w:webHidden/>
              </w:rPr>
              <w:fldChar w:fldCharType="separate"/>
            </w:r>
            <w:r>
              <w:rPr>
                <w:noProof/>
                <w:webHidden/>
              </w:rPr>
              <w:t>1</w:t>
            </w:r>
            <w:r>
              <w:rPr>
                <w:noProof/>
                <w:webHidden/>
              </w:rPr>
              <w:fldChar w:fldCharType="end"/>
            </w:r>
          </w:hyperlink>
        </w:p>
        <w:p w14:paraId="393BC08F" w14:textId="1602B63F" w:rsidR="00C24981" w:rsidRDefault="00C24981">
          <w:pPr>
            <w:pStyle w:val="TOC3"/>
            <w:tabs>
              <w:tab w:val="right" w:leader="dot" w:pos="9016"/>
            </w:tabs>
            <w:rPr>
              <w:rFonts w:eastAsiaTheme="minorEastAsia"/>
              <w:noProof/>
              <w:lang w:val="en-US"/>
            </w:rPr>
          </w:pPr>
          <w:hyperlink w:anchor="_Toc26254813" w:history="1">
            <w:r w:rsidRPr="004E5322">
              <w:rPr>
                <w:rStyle w:val="Hyperlink"/>
                <w:noProof/>
              </w:rPr>
              <w:t>Server Terminal</w:t>
            </w:r>
            <w:r>
              <w:rPr>
                <w:noProof/>
                <w:webHidden/>
              </w:rPr>
              <w:tab/>
            </w:r>
            <w:r>
              <w:rPr>
                <w:noProof/>
                <w:webHidden/>
              </w:rPr>
              <w:fldChar w:fldCharType="begin"/>
            </w:r>
            <w:r>
              <w:rPr>
                <w:noProof/>
                <w:webHidden/>
              </w:rPr>
              <w:instrText xml:space="preserve"> PAGEREF _Toc26254813 \h </w:instrText>
            </w:r>
            <w:r>
              <w:rPr>
                <w:noProof/>
                <w:webHidden/>
              </w:rPr>
            </w:r>
            <w:r>
              <w:rPr>
                <w:noProof/>
                <w:webHidden/>
              </w:rPr>
              <w:fldChar w:fldCharType="separate"/>
            </w:r>
            <w:r>
              <w:rPr>
                <w:noProof/>
                <w:webHidden/>
              </w:rPr>
              <w:t>1</w:t>
            </w:r>
            <w:r>
              <w:rPr>
                <w:noProof/>
                <w:webHidden/>
              </w:rPr>
              <w:fldChar w:fldCharType="end"/>
            </w:r>
          </w:hyperlink>
        </w:p>
        <w:p w14:paraId="4456F654" w14:textId="7938F1F7" w:rsidR="00C24981" w:rsidRDefault="00C24981">
          <w:pPr>
            <w:pStyle w:val="TOC3"/>
            <w:tabs>
              <w:tab w:val="right" w:leader="dot" w:pos="9016"/>
            </w:tabs>
            <w:rPr>
              <w:rFonts w:eastAsiaTheme="minorEastAsia"/>
              <w:noProof/>
              <w:lang w:val="en-US"/>
            </w:rPr>
          </w:pPr>
          <w:hyperlink w:anchor="_Toc26254814" w:history="1">
            <w:r w:rsidRPr="004E5322">
              <w:rPr>
                <w:rStyle w:val="Hyperlink"/>
                <w:noProof/>
              </w:rPr>
              <w:t>Client Terminal</w:t>
            </w:r>
            <w:r>
              <w:rPr>
                <w:noProof/>
                <w:webHidden/>
              </w:rPr>
              <w:tab/>
            </w:r>
            <w:r>
              <w:rPr>
                <w:noProof/>
                <w:webHidden/>
              </w:rPr>
              <w:fldChar w:fldCharType="begin"/>
            </w:r>
            <w:r>
              <w:rPr>
                <w:noProof/>
                <w:webHidden/>
              </w:rPr>
              <w:instrText xml:space="preserve"> PAGEREF _Toc26254814 \h </w:instrText>
            </w:r>
            <w:r>
              <w:rPr>
                <w:noProof/>
                <w:webHidden/>
              </w:rPr>
            </w:r>
            <w:r>
              <w:rPr>
                <w:noProof/>
                <w:webHidden/>
              </w:rPr>
              <w:fldChar w:fldCharType="separate"/>
            </w:r>
            <w:r>
              <w:rPr>
                <w:noProof/>
                <w:webHidden/>
              </w:rPr>
              <w:t>1</w:t>
            </w:r>
            <w:r>
              <w:rPr>
                <w:noProof/>
                <w:webHidden/>
              </w:rPr>
              <w:fldChar w:fldCharType="end"/>
            </w:r>
          </w:hyperlink>
        </w:p>
        <w:p w14:paraId="2491D2D4" w14:textId="271B0B0D" w:rsidR="00780C07" w:rsidRDefault="00780C07">
          <w:r>
            <w:rPr>
              <w:b/>
              <w:bCs/>
              <w:noProof/>
            </w:rPr>
            <w:fldChar w:fldCharType="end"/>
          </w:r>
        </w:p>
      </w:sdtContent>
    </w:sdt>
    <w:p w14:paraId="0951C38B" w14:textId="77777777" w:rsidR="00780C07" w:rsidRDefault="00780C07" w:rsidP="00780C07"/>
    <w:p w14:paraId="1D791246" w14:textId="13F0106B" w:rsidR="0005799E" w:rsidRDefault="0005799E" w:rsidP="0037578C">
      <w:pPr>
        <w:pStyle w:val="ToC"/>
        <w:sectPr w:rsidR="0005799E" w:rsidSect="0037578C">
          <w:footerReference w:type="first" r:id="rId14"/>
          <w:pgSz w:w="11906" w:h="16838"/>
          <w:pgMar w:top="1440" w:right="1440" w:bottom="1440" w:left="1440" w:header="708" w:footer="708" w:gutter="0"/>
          <w:pgNumType w:fmt="upperRoman" w:start="1"/>
          <w:cols w:space="708"/>
          <w:titlePg/>
          <w:docGrid w:linePitch="360"/>
        </w:sectPr>
      </w:pPr>
    </w:p>
    <w:p w14:paraId="41D92A6C" w14:textId="4A49F150" w:rsidR="009B0728" w:rsidRDefault="00077A76" w:rsidP="00077A76">
      <w:pPr>
        <w:pStyle w:val="Heading1"/>
      </w:pPr>
      <w:bookmarkStart w:id="0" w:name="_Toc26254795"/>
      <w:r>
        <w:lastRenderedPageBreak/>
        <w:t>Introduction</w:t>
      </w:r>
      <w:bookmarkEnd w:id="0"/>
    </w:p>
    <w:p w14:paraId="11F46613" w14:textId="434036D2" w:rsidR="00077A76" w:rsidRDefault="00077A76" w:rsidP="00077A76">
      <w:pPr>
        <w:pStyle w:val="Heading2"/>
      </w:pPr>
      <w:bookmarkStart w:id="1" w:name="_Toc26254796"/>
      <w:r>
        <w:t>Purpose</w:t>
      </w:r>
      <w:bookmarkEnd w:id="1"/>
    </w:p>
    <w:p w14:paraId="1183F9F2" w14:textId="482021F6" w:rsidR="00077A76" w:rsidRPr="00077A76" w:rsidRDefault="00077A76" w:rsidP="00077A76">
      <w:r>
        <w:t>The purpose of this document is to outline the s</w:t>
      </w:r>
      <w:r w:rsidRPr="00077A76">
        <w:t xml:space="preserve">oftware </w:t>
      </w:r>
      <w:r>
        <w:t>r</w:t>
      </w:r>
      <w:r w:rsidRPr="00077A76">
        <w:t>equirements</w:t>
      </w:r>
      <w:r>
        <w:t xml:space="preserve"> </w:t>
      </w:r>
      <w:r w:rsidR="00756982">
        <w:t>of</w:t>
      </w:r>
      <w:r>
        <w:t xml:space="preserve"> the product which is required by the client </w:t>
      </w:r>
      <w:r w:rsidRPr="00077A76">
        <w:t>Jupiter Mining Corporation</w:t>
      </w:r>
      <w:r>
        <w:t xml:space="preserve"> (JMC)</w:t>
      </w:r>
      <w:r w:rsidR="00756982">
        <w:t>.</w:t>
      </w:r>
    </w:p>
    <w:p w14:paraId="066E4089" w14:textId="255E371F" w:rsidR="00077A76" w:rsidRDefault="00077A76" w:rsidP="00077A76">
      <w:pPr>
        <w:pStyle w:val="Heading2"/>
      </w:pPr>
      <w:bookmarkStart w:id="2" w:name="_Toc26254797"/>
      <w:r>
        <w:t>Document Conventions</w:t>
      </w:r>
      <w:bookmarkEnd w:id="2"/>
    </w:p>
    <w:p w14:paraId="2A755BAE" w14:textId="68C488E7" w:rsidR="00756982" w:rsidRPr="00756982" w:rsidRDefault="00756982" w:rsidP="00756982">
      <w:r>
        <w:t>This document uses the following conventions</w:t>
      </w:r>
      <w:r w:rsidR="006A1FE2">
        <w:t>.</w:t>
      </w:r>
    </w:p>
    <w:tbl>
      <w:tblPr>
        <w:tblStyle w:val="TableGrid"/>
        <w:tblW w:w="0" w:type="auto"/>
        <w:tblLook w:val="04A0" w:firstRow="1" w:lastRow="0" w:firstColumn="1" w:lastColumn="0" w:noHBand="0" w:noVBand="1"/>
      </w:tblPr>
      <w:tblGrid>
        <w:gridCol w:w="1518"/>
        <w:gridCol w:w="2740"/>
      </w:tblGrid>
      <w:tr w:rsidR="00077A76" w14:paraId="1D111D39" w14:textId="77777777" w:rsidTr="00077A76">
        <w:tc>
          <w:tcPr>
            <w:tcW w:w="1518" w:type="dxa"/>
          </w:tcPr>
          <w:p w14:paraId="6812B640" w14:textId="13089D40" w:rsidR="00077A76" w:rsidRPr="00077A76" w:rsidRDefault="00077A76" w:rsidP="00077A76">
            <w:pPr>
              <w:rPr>
                <w:b/>
              </w:rPr>
            </w:pPr>
            <w:r w:rsidRPr="00077A76">
              <w:rPr>
                <w:b/>
              </w:rPr>
              <w:t>Abbreviation</w:t>
            </w:r>
          </w:p>
        </w:tc>
        <w:tc>
          <w:tcPr>
            <w:tcW w:w="2740" w:type="dxa"/>
          </w:tcPr>
          <w:p w14:paraId="30E6B095" w14:textId="6A2286C3" w:rsidR="00077A76" w:rsidRPr="00077A76" w:rsidRDefault="00077A76" w:rsidP="00077A76">
            <w:pPr>
              <w:rPr>
                <w:b/>
              </w:rPr>
            </w:pPr>
            <w:r w:rsidRPr="00077A76">
              <w:rPr>
                <w:b/>
              </w:rPr>
              <w:t>Full Term</w:t>
            </w:r>
          </w:p>
        </w:tc>
      </w:tr>
      <w:tr w:rsidR="00077A76" w14:paraId="79596F6A" w14:textId="77777777" w:rsidTr="00077A76">
        <w:tc>
          <w:tcPr>
            <w:tcW w:w="1518" w:type="dxa"/>
          </w:tcPr>
          <w:p w14:paraId="349AC60F" w14:textId="6BFBB6A5" w:rsidR="00077A76" w:rsidRDefault="00077A76" w:rsidP="00077A76">
            <w:r>
              <w:t>JMC</w:t>
            </w:r>
          </w:p>
        </w:tc>
        <w:tc>
          <w:tcPr>
            <w:tcW w:w="2740" w:type="dxa"/>
          </w:tcPr>
          <w:p w14:paraId="30AD09B0" w14:textId="79952FEC" w:rsidR="00077A76" w:rsidRDefault="00077A76" w:rsidP="00077A76">
            <w:r w:rsidRPr="00077A76">
              <w:t>Jupiter Mining Corporation</w:t>
            </w:r>
          </w:p>
        </w:tc>
      </w:tr>
      <w:tr w:rsidR="00077A76" w14:paraId="4DE3D3DD" w14:textId="77777777" w:rsidTr="00077A76">
        <w:tc>
          <w:tcPr>
            <w:tcW w:w="1518" w:type="dxa"/>
          </w:tcPr>
          <w:p w14:paraId="77142479" w14:textId="3B5BF0EE" w:rsidR="00077A76" w:rsidRDefault="00F90625" w:rsidP="00077A76">
            <w:r>
              <w:t>C#</w:t>
            </w:r>
          </w:p>
        </w:tc>
        <w:tc>
          <w:tcPr>
            <w:tcW w:w="2740" w:type="dxa"/>
          </w:tcPr>
          <w:p w14:paraId="5AC8369C" w14:textId="20247861" w:rsidR="00077A76" w:rsidRDefault="00F90625" w:rsidP="00077A76">
            <w:r w:rsidRPr="00F90625">
              <w:t>C# Programming language</w:t>
            </w:r>
          </w:p>
        </w:tc>
      </w:tr>
      <w:tr w:rsidR="00E21228" w14:paraId="6DB9878D" w14:textId="77777777" w:rsidTr="00077A76">
        <w:tc>
          <w:tcPr>
            <w:tcW w:w="1518" w:type="dxa"/>
          </w:tcPr>
          <w:p w14:paraId="3D7F4AE4" w14:textId="44167CE7" w:rsidR="00E21228" w:rsidRDefault="00E21228" w:rsidP="00077A76">
            <w:r>
              <w:t>CSV</w:t>
            </w:r>
          </w:p>
        </w:tc>
        <w:tc>
          <w:tcPr>
            <w:tcW w:w="2740" w:type="dxa"/>
          </w:tcPr>
          <w:p w14:paraId="5768E22C" w14:textId="1EEAF6E3" w:rsidR="00E21228" w:rsidRPr="00F90625" w:rsidRDefault="00E21228" w:rsidP="00077A76">
            <w:r w:rsidRPr="00E21228">
              <w:t>Comma-separated values</w:t>
            </w:r>
          </w:p>
        </w:tc>
      </w:tr>
    </w:tbl>
    <w:p w14:paraId="52EA6697" w14:textId="6E314F59" w:rsidR="00077A76" w:rsidRDefault="00077A76" w:rsidP="00077A76">
      <w:pPr>
        <w:pStyle w:val="Heading2"/>
      </w:pPr>
      <w:bookmarkStart w:id="3" w:name="_Toc26254798"/>
      <w:r>
        <w:t>Intended Audience</w:t>
      </w:r>
      <w:bookmarkEnd w:id="3"/>
    </w:p>
    <w:p w14:paraId="7FBE1C92" w14:textId="267270A4" w:rsidR="00CB1A17" w:rsidRPr="00E3767C" w:rsidRDefault="00E3767C" w:rsidP="00E3767C">
      <w:r>
        <w:t>The p</w:t>
      </w:r>
      <w:r w:rsidR="00AD179B">
        <w:t>roduct</w:t>
      </w:r>
      <w:r>
        <w:t xml:space="preserve"> is</w:t>
      </w:r>
      <w:r w:rsidR="00CB1A17">
        <w:t xml:space="preserve"> a prototype of the terminal system which is</w:t>
      </w:r>
      <w:r>
        <w:t xml:space="preserve"> </w:t>
      </w:r>
      <w:r w:rsidR="00CB1A17">
        <w:t>intended for JMC’s remote users as they require a way of accessing JMC’s other business application without having to return to the main office.</w:t>
      </w:r>
    </w:p>
    <w:p w14:paraId="299E4A88" w14:textId="4D76C95B" w:rsidR="00077A76" w:rsidRDefault="00077A76" w:rsidP="00077A76">
      <w:pPr>
        <w:pStyle w:val="Heading2"/>
      </w:pPr>
      <w:bookmarkStart w:id="4" w:name="_Toc26254799"/>
      <w:r>
        <w:t>Project Scope</w:t>
      </w:r>
      <w:bookmarkEnd w:id="4"/>
    </w:p>
    <w:p w14:paraId="60AE5FAC" w14:textId="76770666" w:rsidR="00BF57EB" w:rsidRDefault="005C3155" w:rsidP="00A37ABD">
      <w:r>
        <w:t>The t</w:t>
      </w:r>
      <w:r w:rsidR="00CB1A17">
        <w:t>erminal system will allow JMC users to remotely and securely authenticate against the central JMC server. Once the user has been successfully authenticated they will be able to launch JMC’s other business application</w:t>
      </w:r>
      <w:r w:rsidR="00BF57EB">
        <w:t>s removing the need for these users to return to the main office and allows them to reduce travel time and costs.</w:t>
      </w:r>
    </w:p>
    <w:p w14:paraId="4F3D753C" w14:textId="77777777" w:rsidR="0007774C" w:rsidRDefault="0007774C" w:rsidP="00A37ABD"/>
    <w:p w14:paraId="4339704B" w14:textId="77777777" w:rsidR="00183EB2" w:rsidRDefault="00183EB2" w:rsidP="00AD179B">
      <w:pPr>
        <w:pStyle w:val="Heading3"/>
        <w:sectPr w:rsidR="00183EB2" w:rsidSect="00345595">
          <w:headerReference w:type="first" r:id="rId15"/>
          <w:footerReference w:type="first" r:id="rId16"/>
          <w:pgSz w:w="11906" w:h="16838"/>
          <w:pgMar w:top="1440" w:right="1440" w:bottom="1440" w:left="1440" w:header="708" w:footer="708" w:gutter="0"/>
          <w:pgNumType w:start="1"/>
          <w:cols w:space="708"/>
          <w:titlePg/>
          <w:docGrid w:linePitch="360"/>
        </w:sectPr>
      </w:pPr>
    </w:p>
    <w:p w14:paraId="382DC2D5" w14:textId="3EDB9460" w:rsidR="00183EB2" w:rsidRDefault="00183EB2" w:rsidP="00183EB2">
      <w:pPr>
        <w:pStyle w:val="Heading1"/>
      </w:pPr>
      <w:bookmarkStart w:id="6" w:name="_Toc26254800"/>
      <w:r>
        <w:lastRenderedPageBreak/>
        <w:t>Overall Description</w:t>
      </w:r>
      <w:bookmarkEnd w:id="6"/>
    </w:p>
    <w:p w14:paraId="08D7F255" w14:textId="123CA785" w:rsidR="00183EB2" w:rsidRDefault="00183EB2" w:rsidP="00183EB2">
      <w:pPr>
        <w:pStyle w:val="Heading2"/>
      </w:pPr>
      <w:bookmarkStart w:id="7" w:name="_Toc26254801"/>
      <w:r>
        <w:t>Product Perspective</w:t>
      </w:r>
      <w:r w:rsidR="00E317C5">
        <w:t xml:space="preserve"> and Features</w:t>
      </w:r>
      <w:bookmarkEnd w:id="7"/>
    </w:p>
    <w:p w14:paraId="09F40211" w14:textId="575D44D2" w:rsidR="00183EB2" w:rsidRPr="00183EB2" w:rsidRDefault="00183EB2" w:rsidP="00183EB2">
      <w:r>
        <w:t>A server and client terminal system which allows the following:</w:t>
      </w:r>
    </w:p>
    <w:p w14:paraId="0439C57A" w14:textId="4C0D6021" w:rsidR="00AD179B" w:rsidRDefault="00AD179B" w:rsidP="00AD179B">
      <w:pPr>
        <w:pStyle w:val="Heading3"/>
      </w:pPr>
      <w:bookmarkStart w:id="8" w:name="_Toc26254802"/>
      <w:r>
        <w:t>Server Terminal</w:t>
      </w:r>
      <w:bookmarkEnd w:id="8"/>
    </w:p>
    <w:p w14:paraId="0FF7968F" w14:textId="5969EE9C" w:rsidR="00AD179B" w:rsidRPr="00AD179B" w:rsidRDefault="00C5162C" w:rsidP="00AD179B">
      <w:r>
        <w:t>A server</w:t>
      </w:r>
      <w:r w:rsidR="00B80A1B">
        <w:t xml:space="preserve"> terminal which allows users to be created, user ID and password validation, user ID search</w:t>
      </w:r>
      <w:r w:rsidR="00FD3CA9">
        <w:t>ing</w:t>
      </w:r>
      <w:r w:rsidR="00B80A1B">
        <w:t xml:space="preserve"> and exporting of users to CSV.</w:t>
      </w:r>
    </w:p>
    <w:p w14:paraId="109C6BCD" w14:textId="1ED331EF" w:rsidR="00AD179B" w:rsidRDefault="00AD179B" w:rsidP="00AD179B">
      <w:pPr>
        <w:pStyle w:val="Heading3"/>
      </w:pPr>
      <w:bookmarkStart w:id="9" w:name="_Toc26254803"/>
      <w:r>
        <w:t>Client Terminal</w:t>
      </w:r>
      <w:bookmarkEnd w:id="9"/>
    </w:p>
    <w:p w14:paraId="792DA83B" w14:textId="4A6DB05B" w:rsidR="00C5162C" w:rsidRDefault="00C5162C" w:rsidP="00AD179B">
      <w:r>
        <w:t>A</w:t>
      </w:r>
      <w:r w:rsidR="00AD179B">
        <w:t xml:space="preserve"> client terminal which can remotely connect and authenticate a user’s ID </w:t>
      </w:r>
      <w:r>
        <w:t>and password, once successfully authenticated the user will be able to launch other applications.</w:t>
      </w:r>
    </w:p>
    <w:p w14:paraId="6D136F25" w14:textId="505C8E40" w:rsidR="00571B34" w:rsidRDefault="0094558A" w:rsidP="0094558A">
      <w:pPr>
        <w:pStyle w:val="Heading2"/>
      </w:pPr>
      <w:bookmarkStart w:id="10" w:name="_Toc26254804"/>
      <w:r>
        <w:t>Operating Environment</w:t>
      </w:r>
      <w:bookmarkEnd w:id="10"/>
    </w:p>
    <w:p w14:paraId="09CA0CF0" w14:textId="6159BAEA" w:rsidR="0094558A" w:rsidRDefault="0094558A" w:rsidP="0094558A">
      <w:pPr>
        <w:pStyle w:val="ListParagraph"/>
        <w:numPr>
          <w:ilvl w:val="0"/>
          <w:numId w:val="10"/>
        </w:numPr>
      </w:pPr>
      <w:r>
        <w:t xml:space="preserve">Server </w:t>
      </w:r>
      <w:r w:rsidR="002B6A6B">
        <w:t>terminal.</w:t>
      </w:r>
    </w:p>
    <w:p w14:paraId="442901A0" w14:textId="03AEBF18" w:rsidR="0094558A" w:rsidRDefault="0094558A" w:rsidP="0094558A">
      <w:pPr>
        <w:pStyle w:val="ListParagraph"/>
        <w:numPr>
          <w:ilvl w:val="0"/>
          <w:numId w:val="10"/>
        </w:numPr>
      </w:pPr>
      <w:r>
        <w:t xml:space="preserve">Client </w:t>
      </w:r>
      <w:r w:rsidR="002B6A6B">
        <w:t>terminal.</w:t>
      </w:r>
    </w:p>
    <w:p w14:paraId="70E6F424" w14:textId="2895C346" w:rsidR="0094558A" w:rsidRDefault="0094558A" w:rsidP="0094558A">
      <w:pPr>
        <w:pStyle w:val="ListParagraph"/>
        <w:numPr>
          <w:ilvl w:val="0"/>
          <w:numId w:val="10"/>
        </w:numPr>
      </w:pPr>
      <w:r>
        <w:t>Operation system: Windows</w:t>
      </w:r>
      <w:r w:rsidR="002B6A6B">
        <w:t>.</w:t>
      </w:r>
    </w:p>
    <w:p w14:paraId="6DBB9E8E" w14:textId="7B0C472D" w:rsidR="002B6A6B" w:rsidRDefault="002B6A6B" w:rsidP="002B6A6B">
      <w:pPr>
        <w:pStyle w:val="Heading2"/>
      </w:pPr>
      <w:bookmarkStart w:id="11" w:name="_Toc26254805"/>
      <w:r>
        <w:t>Design and Implementation Constraints</w:t>
      </w:r>
      <w:bookmarkEnd w:id="11"/>
    </w:p>
    <w:p w14:paraId="21137C97" w14:textId="6ADB1795" w:rsidR="002B6A6B" w:rsidRDefault="002B6A6B" w:rsidP="0043187B">
      <w:pPr>
        <w:pStyle w:val="ListParagraph"/>
        <w:numPr>
          <w:ilvl w:val="0"/>
          <w:numId w:val="12"/>
        </w:numPr>
      </w:pPr>
      <w:r>
        <w:t>The creation of the server terminal.</w:t>
      </w:r>
    </w:p>
    <w:p w14:paraId="72248CF0" w14:textId="445C64C8" w:rsidR="002B6A6B" w:rsidRDefault="002B6A6B" w:rsidP="0043187B">
      <w:pPr>
        <w:pStyle w:val="ListParagraph"/>
        <w:numPr>
          <w:ilvl w:val="0"/>
          <w:numId w:val="12"/>
        </w:numPr>
      </w:pPr>
      <w:r>
        <w:t>The creation of the client terminal.</w:t>
      </w:r>
    </w:p>
    <w:p w14:paraId="27932D04" w14:textId="11138B4B" w:rsidR="002B6A6B" w:rsidRDefault="002B6A6B" w:rsidP="0043187B">
      <w:pPr>
        <w:pStyle w:val="ListParagraph"/>
        <w:numPr>
          <w:ilvl w:val="0"/>
          <w:numId w:val="12"/>
        </w:numPr>
      </w:pPr>
      <w:r>
        <w:t>The implementation of user creation, including password hashing and salting.</w:t>
      </w:r>
    </w:p>
    <w:p w14:paraId="191508A7" w14:textId="02D4E494" w:rsidR="002B6A6B" w:rsidRPr="002B6A6B" w:rsidRDefault="002B6A6B" w:rsidP="0043187B">
      <w:pPr>
        <w:pStyle w:val="ListParagraph"/>
        <w:numPr>
          <w:ilvl w:val="0"/>
          <w:numId w:val="12"/>
        </w:numPr>
      </w:pPr>
      <w:r>
        <w:t xml:space="preserve">The implementation of </w:t>
      </w:r>
      <w:r w:rsidR="00381AD9">
        <w:t xml:space="preserve">user </w:t>
      </w:r>
      <w:r>
        <w:t>login, including user verification and authentication.</w:t>
      </w:r>
    </w:p>
    <w:p w14:paraId="50B6A2F6" w14:textId="4AC3EFDF" w:rsidR="002B6A6B" w:rsidRDefault="00357E23" w:rsidP="0043187B">
      <w:pPr>
        <w:pStyle w:val="ListParagraph"/>
        <w:numPr>
          <w:ilvl w:val="0"/>
          <w:numId w:val="12"/>
        </w:numPr>
      </w:pPr>
      <w:r>
        <w:t xml:space="preserve">The implementation of </w:t>
      </w:r>
      <w:r w:rsidR="009B7275">
        <w:t xml:space="preserve">sorting and </w:t>
      </w:r>
      <w:r>
        <w:t>searching</w:t>
      </w:r>
      <w:r w:rsidR="009B7275">
        <w:t xml:space="preserve"> algorithms</w:t>
      </w:r>
      <w:r>
        <w:t>.</w:t>
      </w:r>
    </w:p>
    <w:p w14:paraId="02DCAC05" w14:textId="47595080" w:rsidR="000F6B0C" w:rsidRDefault="000F6B0C" w:rsidP="0043187B">
      <w:pPr>
        <w:pStyle w:val="ListParagraph"/>
        <w:numPr>
          <w:ilvl w:val="0"/>
          <w:numId w:val="12"/>
        </w:numPr>
      </w:pPr>
      <w:r>
        <w:t>The usage of 3</w:t>
      </w:r>
      <w:r w:rsidRPr="000F6B0C">
        <w:rPr>
          <w:vertAlign w:val="superscript"/>
        </w:rPr>
        <w:t>rd</w:t>
      </w:r>
      <w:r>
        <w:t xml:space="preserve"> party libraries</w:t>
      </w:r>
      <w:r w:rsidR="00A36D44">
        <w:t xml:space="preserve"> (CSV Export and Coding standards)</w:t>
      </w:r>
      <w:r>
        <w:t>.</w:t>
      </w:r>
    </w:p>
    <w:p w14:paraId="48721890" w14:textId="7CB4C1A8" w:rsidR="0043187B" w:rsidRDefault="0043187B" w:rsidP="0043187B">
      <w:pPr>
        <w:pStyle w:val="ListParagraph"/>
        <w:numPr>
          <w:ilvl w:val="0"/>
          <w:numId w:val="12"/>
        </w:numPr>
      </w:pPr>
      <w:r>
        <w:t>The implementation and enforcing of coding standards.</w:t>
      </w:r>
    </w:p>
    <w:p w14:paraId="3D7640A5" w14:textId="7E9EC751" w:rsidR="00A12E8E" w:rsidRDefault="00A12E8E" w:rsidP="00A12E8E">
      <w:pPr>
        <w:pStyle w:val="Heading2"/>
      </w:pPr>
      <w:bookmarkStart w:id="12" w:name="_Toc26254806"/>
      <w:r>
        <w:t>Assumption Dependencies</w:t>
      </w:r>
      <w:bookmarkEnd w:id="12"/>
    </w:p>
    <w:p w14:paraId="2C517CCB" w14:textId="48762481" w:rsidR="00A12E8E" w:rsidRDefault="00A12E8E" w:rsidP="00A12E8E">
      <w:r>
        <w:t>Let us assume that the following is true:</w:t>
      </w:r>
    </w:p>
    <w:p w14:paraId="776344B9" w14:textId="5E7D99AF" w:rsidR="00A12E8E" w:rsidRDefault="00A12E8E" w:rsidP="00A12E8E">
      <w:pPr>
        <w:pStyle w:val="ListParagraph"/>
        <w:numPr>
          <w:ilvl w:val="0"/>
          <w:numId w:val="13"/>
        </w:numPr>
      </w:pPr>
      <w:r>
        <w:t>The JMC central server is accessible from anywhere that the remote users will be located and working from.</w:t>
      </w:r>
    </w:p>
    <w:p w14:paraId="137DB454" w14:textId="5AD18D7D" w:rsidR="00A12E8E" w:rsidRDefault="00A12E8E" w:rsidP="00A12E8E">
      <w:pPr>
        <w:pStyle w:val="ListParagraph"/>
        <w:numPr>
          <w:ilvl w:val="0"/>
          <w:numId w:val="13"/>
        </w:numPr>
      </w:pPr>
      <w:r>
        <w:t>The application which the client terminal will launch have already been developed and functioning correctly.</w:t>
      </w:r>
    </w:p>
    <w:p w14:paraId="342DCB07" w14:textId="65827339" w:rsidR="00A12E8E" w:rsidRDefault="00A12E8E" w:rsidP="00A12E8E">
      <w:pPr>
        <w:pStyle w:val="ListParagraph"/>
        <w:numPr>
          <w:ilvl w:val="0"/>
          <w:numId w:val="13"/>
        </w:numPr>
      </w:pPr>
      <w:r>
        <w:t>JMC will provide the appropriate technologies and hardware require to run the product.</w:t>
      </w:r>
    </w:p>
    <w:p w14:paraId="588B3E5A" w14:textId="7F56237B" w:rsidR="0007774C" w:rsidRDefault="0007774C" w:rsidP="0007774C"/>
    <w:p w14:paraId="12628959" w14:textId="77777777" w:rsidR="0007774C" w:rsidRDefault="0007774C" w:rsidP="0007774C">
      <w:pPr>
        <w:sectPr w:rsidR="0007774C" w:rsidSect="00C24981">
          <w:pgSz w:w="11906" w:h="16838"/>
          <w:pgMar w:top="1440" w:right="1440" w:bottom="1440" w:left="1440" w:header="708" w:footer="708" w:gutter="0"/>
          <w:cols w:space="708"/>
          <w:titlePg/>
          <w:docGrid w:linePitch="360"/>
        </w:sectPr>
      </w:pPr>
    </w:p>
    <w:p w14:paraId="269C1062" w14:textId="5C2864C4" w:rsidR="0007774C" w:rsidRDefault="003124DD" w:rsidP="003124DD">
      <w:pPr>
        <w:pStyle w:val="Heading1"/>
      </w:pPr>
      <w:bookmarkStart w:id="13" w:name="_Toc26254807"/>
      <w:r>
        <w:lastRenderedPageBreak/>
        <w:t>System Features</w:t>
      </w:r>
      <w:bookmarkEnd w:id="13"/>
    </w:p>
    <w:p w14:paraId="14AEA938" w14:textId="3DCB1618" w:rsidR="003124DD" w:rsidRDefault="003124DD" w:rsidP="003124DD">
      <w:pPr>
        <w:pStyle w:val="Heading2"/>
      </w:pPr>
      <w:bookmarkStart w:id="14" w:name="_Toc26254808"/>
      <w:r>
        <w:t>Description and Priority</w:t>
      </w:r>
      <w:bookmarkEnd w:id="14"/>
    </w:p>
    <w:p w14:paraId="331B7282" w14:textId="39DD7F08" w:rsidR="003124DD" w:rsidRDefault="003124DD" w:rsidP="003124DD">
      <w:r>
        <w:t>JMC remote users currently need to be in the main office to use the applications required to complete their work duties, this product will allow them to use these applications and comp</w:t>
      </w:r>
      <w:r w:rsidR="001B2AE4">
        <w:t>lete their work duties remotely.</w:t>
      </w:r>
    </w:p>
    <w:p w14:paraId="015F17D9" w14:textId="1FC6CC37" w:rsidR="001B2AE4" w:rsidRDefault="001B2AE4" w:rsidP="003124DD">
      <w:r>
        <w:t>The product is of high priority as it will save the business</w:t>
      </w:r>
      <w:r w:rsidR="009C1A6B">
        <w:t xml:space="preserve"> and their users</w:t>
      </w:r>
      <w:r>
        <w:t xml:space="preserve"> time and money.</w:t>
      </w:r>
    </w:p>
    <w:p w14:paraId="28952150" w14:textId="4422C8B6" w:rsidR="00740AB8" w:rsidRDefault="00740AB8" w:rsidP="00740AB8">
      <w:pPr>
        <w:pStyle w:val="Heading2"/>
      </w:pPr>
      <w:bookmarkStart w:id="15" w:name="_Toc26254809"/>
      <w:r>
        <w:t>Functional Requirements</w:t>
      </w:r>
      <w:bookmarkEnd w:id="15"/>
    </w:p>
    <w:p w14:paraId="7BB8F7FE" w14:textId="749872B9" w:rsidR="00740AB8" w:rsidRDefault="00740AB8" w:rsidP="00B02E4D">
      <w:pPr>
        <w:pStyle w:val="Heading3"/>
      </w:pPr>
      <w:bookmarkStart w:id="16" w:name="_Toc26254810"/>
      <w:r>
        <w:t>Server Terminal</w:t>
      </w:r>
      <w:bookmarkEnd w:id="16"/>
    </w:p>
    <w:p w14:paraId="2C62B541" w14:textId="77777777" w:rsidR="00857714" w:rsidRDefault="00740AB8" w:rsidP="00740AB8">
      <w:pPr>
        <w:pStyle w:val="ListParagraph"/>
        <w:numPr>
          <w:ilvl w:val="0"/>
          <w:numId w:val="14"/>
        </w:numPr>
      </w:pPr>
      <w:r>
        <w:t>User creation</w:t>
      </w:r>
    </w:p>
    <w:p w14:paraId="7051B65F" w14:textId="692825F8" w:rsidR="00740AB8" w:rsidRDefault="00857714" w:rsidP="00740AB8">
      <w:pPr>
        <w:pStyle w:val="ListParagraph"/>
        <w:numPr>
          <w:ilvl w:val="0"/>
          <w:numId w:val="14"/>
        </w:numPr>
      </w:pPr>
      <w:r>
        <w:t>P</w:t>
      </w:r>
      <w:r w:rsidR="00740AB8">
        <w:t>assword hashing and salting.</w:t>
      </w:r>
    </w:p>
    <w:p w14:paraId="09CE5DA4" w14:textId="77777777" w:rsidR="00740AB8" w:rsidRPr="002B6A6B" w:rsidRDefault="00740AB8" w:rsidP="00740AB8">
      <w:pPr>
        <w:pStyle w:val="ListParagraph"/>
        <w:numPr>
          <w:ilvl w:val="0"/>
          <w:numId w:val="14"/>
        </w:numPr>
      </w:pPr>
      <w:r>
        <w:t>User verification and authentication.</w:t>
      </w:r>
    </w:p>
    <w:p w14:paraId="4CEB0B42" w14:textId="0E3103C8" w:rsidR="00740AB8" w:rsidRDefault="00740AB8" w:rsidP="00740AB8">
      <w:pPr>
        <w:pStyle w:val="ListParagraph"/>
        <w:numPr>
          <w:ilvl w:val="0"/>
          <w:numId w:val="14"/>
        </w:numPr>
      </w:pPr>
      <w:r>
        <w:t>Usages of sorting and searching algorithms.</w:t>
      </w:r>
    </w:p>
    <w:p w14:paraId="701BC308" w14:textId="2E085EFB" w:rsidR="00740AB8" w:rsidRDefault="00740AB8" w:rsidP="00740AB8">
      <w:pPr>
        <w:pStyle w:val="ListParagraph"/>
        <w:numPr>
          <w:ilvl w:val="0"/>
          <w:numId w:val="14"/>
        </w:numPr>
      </w:pPr>
      <w:r>
        <w:t>The usage of 3</w:t>
      </w:r>
      <w:r w:rsidRPr="000F6B0C">
        <w:rPr>
          <w:vertAlign w:val="superscript"/>
        </w:rPr>
        <w:t>rd</w:t>
      </w:r>
      <w:r>
        <w:t xml:space="preserve"> party libraries</w:t>
      </w:r>
      <w:r w:rsidR="00B75C5A">
        <w:t>.</w:t>
      </w:r>
    </w:p>
    <w:p w14:paraId="0BC56EFA" w14:textId="77777777" w:rsidR="00740AB8" w:rsidRDefault="00740AB8" w:rsidP="00740AB8">
      <w:pPr>
        <w:pStyle w:val="Heading3"/>
      </w:pPr>
      <w:bookmarkStart w:id="17" w:name="_Toc26254811"/>
      <w:r>
        <w:t>Client Terminal</w:t>
      </w:r>
      <w:bookmarkEnd w:id="17"/>
    </w:p>
    <w:p w14:paraId="7F00A9B6" w14:textId="019D5FB8" w:rsidR="00740AB8" w:rsidRDefault="00381AD9" w:rsidP="00740AB8">
      <w:pPr>
        <w:pStyle w:val="ListParagraph"/>
        <w:numPr>
          <w:ilvl w:val="0"/>
          <w:numId w:val="15"/>
        </w:numPr>
      </w:pPr>
      <w:r>
        <w:t>User</w:t>
      </w:r>
      <w:r w:rsidR="00740AB8">
        <w:t xml:space="preserve"> login</w:t>
      </w:r>
      <w:r w:rsidR="00775D89">
        <w:t xml:space="preserve"> with verification and authentication.</w:t>
      </w:r>
    </w:p>
    <w:p w14:paraId="577BA9D2" w14:textId="7C4EA042" w:rsidR="00740AB8" w:rsidRDefault="00775D89" w:rsidP="00740AB8">
      <w:pPr>
        <w:pStyle w:val="ListParagraph"/>
        <w:numPr>
          <w:ilvl w:val="0"/>
          <w:numId w:val="15"/>
        </w:numPr>
      </w:pPr>
      <w:r>
        <w:t>Launch other applications.</w:t>
      </w:r>
    </w:p>
    <w:p w14:paraId="0ED7EDC6" w14:textId="6CC73A0D" w:rsidR="00740AB8" w:rsidRDefault="00740AB8" w:rsidP="00740AB8">
      <w:pPr>
        <w:pStyle w:val="Heading2"/>
      </w:pPr>
      <w:bookmarkStart w:id="18" w:name="_Toc26254812"/>
      <w:r>
        <w:t>Non-functional Requirements</w:t>
      </w:r>
      <w:bookmarkEnd w:id="18"/>
    </w:p>
    <w:p w14:paraId="12A84A46" w14:textId="77777777" w:rsidR="00740AB8" w:rsidRDefault="00740AB8" w:rsidP="00740AB8">
      <w:pPr>
        <w:pStyle w:val="Heading3"/>
      </w:pPr>
      <w:bookmarkStart w:id="19" w:name="_Toc26254813"/>
      <w:r>
        <w:t>Server Terminal</w:t>
      </w:r>
      <w:bookmarkEnd w:id="19"/>
    </w:p>
    <w:p w14:paraId="459EFC26" w14:textId="3285B921" w:rsidR="00892B3B" w:rsidRDefault="00892B3B" w:rsidP="00740AB8">
      <w:pPr>
        <w:pStyle w:val="ListParagraph"/>
        <w:numPr>
          <w:ilvl w:val="0"/>
          <w:numId w:val="14"/>
        </w:numPr>
      </w:pPr>
      <w:r>
        <w:t>The server terminal will be developed and coded using C#.</w:t>
      </w:r>
    </w:p>
    <w:p w14:paraId="13DA389B" w14:textId="77777777" w:rsidR="00740AB8" w:rsidRDefault="00740AB8" w:rsidP="00740AB8">
      <w:pPr>
        <w:pStyle w:val="ListParagraph"/>
        <w:numPr>
          <w:ilvl w:val="0"/>
          <w:numId w:val="14"/>
        </w:numPr>
      </w:pPr>
      <w:r>
        <w:t>The implementation of user creation, including password hashing and salting.</w:t>
      </w:r>
    </w:p>
    <w:p w14:paraId="35BA4EDA" w14:textId="77777777" w:rsidR="00740AB8" w:rsidRPr="002B6A6B" w:rsidRDefault="00740AB8" w:rsidP="00740AB8">
      <w:pPr>
        <w:pStyle w:val="ListParagraph"/>
        <w:numPr>
          <w:ilvl w:val="0"/>
          <w:numId w:val="14"/>
        </w:numPr>
      </w:pPr>
      <w:r>
        <w:t>User verification and authentication.</w:t>
      </w:r>
    </w:p>
    <w:p w14:paraId="476FDD8B" w14:textId="77777777" w:rsidR="00740AB8" w:rsidRDefault="00740AB8" w:rsidP="00740AB8">
      <w:pPr>
        <w:pStyle w:val="ListParagraph"/>
        <w:numPr>
          <w:ilvl w:val="0"/>
          <w:numId w:val="14"/>
        </w:numPr>
      </w:pPr>
      <w:r>
        <w:t>The implementation of sorting and searching algorithms.</w:t>
      </w:r>
    </w:p>
    <w:p w14:paraId="299305A6" w14:textId="77777777" w:rsidR="00740AB8" w:rsidRDefault="00740AB8" w:rsidP="00740AB8">
      <w:pPr>
        <w:pStyle w:val="ListParagraph"/>
        <w:numPr>
          <w:ilvl w:val="0"/>
          <w:numId w:val="14"/>
        </w:numPr>
      </w:pPr>
      <w:r>
        <w:t>The usage of 3</w:t>
      </w:r>
      <w:r w:rsidRPr="000F6B0C">
        <w:rPr>
          <w:vertAlign w:val="superscript"/>
        </w:rPr>
        <w:t>rd</w:t>
      </w:r>
      <w:r>
        <w:t xml:space="preserve"> party libraries (CSV Export and Coding standards).</w:t>
      </w:r>
    </w:p>
    <w:p w14:paraId="084C7737" w14:textId="77777777" w:rsidR="00740AB8" w:rsidRPr="00AD179B" w:rsidRDefault="00740AB8" w:rsidP="00740AB8">
      <w:pPr>
        <w:pStyle w:val="ListParagraph"/>
        <w:numPr>
          <w:ilvl w:val="0"/>
          <w:numId w:val="14"/>
        </w:numPr>
      </w:pPr>
      <w:r>
        <w:t>The implementation and enforcing of coding standards.</w:t>
      </w:r>
    </w:p>
    <w:p w14:paraId="78863E83" w14:textId="77777777" w:rsidR="00740AB8" w:rsidRDefault="00740AB8" w:rsidP="00740AB8">
      <w:pPr>
        <w:pStyle w:val="Heading3"/>
      </w:pPr>
      <w:bookmarkStart w:id="20" w:name="_Toc26254814"/>
      <w:r>
        <w:t>Client Terminal</w:t>
      </w:r>
      <w:bookmarkEnd w:id="20"/>
    </w:p>
    <w:p w14:paraId="6E16786D" w14:textId="67B71FAB" w:rsidR="00F63304" w:rsidRDefault="00F63304" w:rsidP="00740AB8">
      <w:pPr>
        <w:pStyle w:val="ListParagraph"/>
        <w:numPr>
          <w:ilvl w:val="0"/>
          <w:numId w:val="15"/>
        </w:numPr>
      </w:pPr>
      <w:r>
        <w:t>The client terminal will be developed and coded using C#.</w:t>
      </w:r>
    </w:p>
    <w:p w14:paraId="4A948576" w14:textId="348504D0" w:rsidR="00740AB8" w:rsidRDefault="00740AB8" w:rsidP="00740AB8">
      <w:pPr>
        <w:pStyle w:val="ListParagraph"/>
        <w:numPr>
          <w:ilvl w:val="0"/>
          <w:numId w:val="15"/>
        </w:numPr>
      </w:pPr>
      <w:r>
        <w:t xml:space="preserve">The implementation of </w:t>
      </w:r>
      <w:r w:rsidR="00F14815">
        <w:t xml:space="preserve">user </w:t>
      </w:r>
      <w:r>
        <w:t>l</w:t>
      </w:r>
      <w:r w:rsidR="00F14815">
        <w:t>ogin</w:t>
      </w:r>
      <w:r>
        <w:t>, which will be verified and authenticated against the JMC central server.</w:t>
      </w:r>
    </w:p>
    <w:p w14:paraId="3ED0E2A0" w14:textId="77777777" w:rsidR="00740AB8" w:rsidRDefault="00740AB8" w:rsidP="00740AB8">
      <w:pPr>
        <w:pStyle w:val="ListParagraph"/>
        <w:numPr>
          <w:ilvl w:val="0"/>
          <w:numId w:val="15"/>
        </w:numPr>
      </w:pPr>
      <w:r>
        <w:t>Able to launch other JMC applications once users have been verified and authenticated.</w:t>
      </w:r>
    </w:p>
    <w:p w14:paraId="6E92D709" w14:textId="77777777" w:rsidR="00740AB8" w:rsidRDefault="00740AB8" w:rsidP="00621E0A">
      <w:pPr>
        <w:pStyle w:val="ListParagraph"/>
        <w:numPr>
          <w:ilvl w:val="0"/>
          <w:numId w:val="15"/>
        </w:numPr>
      </w:pPr>
      <w:r>
        <w:t>The implementation and enforcing of coding standards.</w:t>
      </w:r>
    </w:p>
    <w:sectPr w:rsidR="00740AB8" w:rsidSect="00C2498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8F350" w14:textId="77777777" w:rsidR="00C6473B" w:rsidRDefault="00C6473B" w:rsidP="0037578C">
      <w:pPr>
        <w:spacing w:after="0" w:line="240" w:lineRule="auto"/>
      </w:pPr>
      <w:r>
        <w:separator/>
      </w:r>
    </w:p>
  </w:endnote>
  <w:endnote w:type="continuationSeparator" w:id="0">
    <w:p w14:paraId="7C2CBA3B" w14:textId="77777777" w:rsidR="00C6473B" w:rsidRDefault="00C6473B" w:rsidP="003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3897" w14:textId="77777777" w:rsidR="000C48CD" w:rsidRDefault="000C4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28307"/>
      <w:docPartObj>
        <w:docPartGallery w:val="Page Numbers (Bottom of Page)"/>
        <w:docPartUnique/>
      </w:docPartObj>
    </w:sdtPr>
    <w:sdtEndPr>
      <w:rPr>
        <w:noProof/>
      </w:rPr>
    </w:sdtEndPr>
    <w:sdtContent>
      <w:p w14:paraId="6B7EDE8E" w14:textId="5CF4E3CF" w:rsidR="006C20D3" w:rsidRDefault="006C20D3">
        <w:pPr>
          <w:pStyle w:val="Footer"/>
          <w:jc w:val="center"/>
        </w:pPr>
        <w:r>
          <w:fldChar w:fldCharType="begin"/>
        </w:r>
        <w:r>
          <w:instrText xml:space="preserve"> PAGE   \* MERGEFORMAT </w:instrText>
        </w:r>
        <w:r>
          <w:fldChar w:fldCharType="separate"/>
        </w:r>
        <w:r w:rsidR="00740AB8">
          <w:rPr>
            <w:noProof/>
          </w:rPr>
          <w:t>2</w:t>
        </w:r>
        <w:r>
          <w:rPr>
            <w:noProof/>
          </w:rPr>
          <w:fldChar w:fldCharType="end"/>
        </w:r>
      </w:p>
    </w:sdtContent>
  </w:sdt>
  <w:p w14:paraId="658A6292" w14:textId="77777777" w:rsidR="006C20D3" w:rsidRDefault="006C2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3DB3C" w14:textId="77777777" w:rsidR="000C48CD" w:rsidRDefault="000C48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56848"/>
      <w:docPartObj>
        <w:docPartGallery w:val="Page Numbers (Bottom of Page)"/>
        <w:docPartUnique/>
      </w:docPartObj>
    </w:sdtPr>
    <w:sdtEndPr>
      <w:rPr>
        <w:noProof/>
      </w:rPr>
    </w:sdtEndPr>
    <w:sdtContent>
      <w:p w14:paraId="18B810AC" w14:textId="61F61E40" w:rsidR="006C20D3" w:rsidRDefault="006C20D3">
        <w:pPr>
          <w:pStyle w:val="Footer"/>
          <w:jc w:val="center"/>
        </w:pPr>
        <w:r>
          <w:fldChar w:fldCharType="begin"/>
        </w:r>
        <w:r>
          <w:instrText xml:space="preserve"> PAGE   \* MERGEFORMAT </w:instrText>
        </w:r>
        <w:r>
          <w:fldChar w:fldCharType="separate"/>
        </w:r>
        <w:r w:rsidR="000C48CD">
          <w:rPr>
            <w:noProof/>
          </w:rPr>
          <w:t>I</w:t>
        </w:r>
        <w:r>
          <w:rPr>
            <w:noProof/>
          </w:rPr>
          <w:fldChar w:fldCharType="end"/>
        </w:r>
      </w:p>
    </w:sdtContent>
  </w:sdt>
  <w:p w14:paraId="68645F16" w14:textId="77777777" w:rsidR="006C20D3" w:rsidRDefault="006C20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374012"/>
      <w:docPartObj>
        <w:docPartGallery w:val="Page Numbers (Bottom of Page)"/>
        <w:docPartUnique/>
      </w:docPartObj>
    </w:sdtPr>
    <w:sdtEndPr>
      <w:rPr>
        <w:noProof/>
      </w:rPr>
    </w:sdtEndPr>
    <w:sdtContent>
      <w:p w14:paraId="12A53342" w14:textId="49F0418A" w:rsidR="006C20D3" w:rsidRDefault="006C20D3">
        <w:pPr>
          <w:pStyle w:val="Footer"/>
          <w:jc w:val="center"/>
        </w:pPr>
        <w:r>
          <w:fldChar w:fldCharType="begin"/>
        </w:r>
        <w:r>
          <w:instrText xml:space="preserve"> PAGE   \* MERGEFORMAT </w:instrText>
        </w:r>
        <w:r>
          <w:fldChar w:fldCharType="separate"/>
        </w:r>
        <w:r w:rsidR="000C48CD">
          <w:rPr>
            <w:noProof/>
          </w:rPr>
          <w:t>1</w:t>
        </w:r>
        <w:r>
          <w:rPr>
            <w:noProof/>
          </w:rPr>
          <w:fldChar w:fldCharType="end"/>
        </w:r>
      </w:p>
    </w:sdtContent>
  </w:sdt>
  <w:p w14:paraId="66AC1D07" w14:textId="77777777" w:rsidR="006C20D3" w:rsidRDefault="006C2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B9BCB" w14:textId="77777777" w:rsidR="00C6473B" w:rsidRDefault="00C6473B" w:rsidP="0037578C">
      <w:pPr>
        <w:spacing w:after="0" w:line="240" w:lineRule="auto"/>
      </w:pPr>
      <w:r>
        <w:separator/>
      </w:r>
    </w:p>
  </w:footnote>
  <w:footnote w:type="continuationSeparator" w:id="0">
    <w:p w14:paraId="2D801DD2" w14:textId="77777777" w:rsidR="00C6473B" w:rsidRDefault="00C6473B" w:rsidP="00375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BEEE8" w14:textId="77777777" w:rsidR="000C48CD" w:rsidRDefault="000C4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81859" w14:textId="77777777" w:rsidR="000C48CD" w:rsidRDefault="000C4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80FC7" w14:textId="77777777" w:rsidR="000C48CD" w:rsidRDefault="000C48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E455C" w14:textId="2E50456A" w:rsidR="000C48CD" w:rsidRPr="000C48CD" w:rsidRDefault="006C20D3">
    <w:pPr>
      <w:pStyle w:val="Header"/>
      <w:rPr>
        <w:lang w:val="en-US"/>
      </w:rPr>
    </w:pPr>
    <w:r>
      <w:rPr>
        <w:lang w:val="en-US"/>
      </w:rPr>
      <w:t>Luke Gough/30003918</w:t>
    </w:r>
    <w:r>
      <w:rPr>
        <w:lang w:val="en-US"/>
      </w:rPr>
      <w:tab/>
      <w:t>Programming II</w:t>
    </w:r>
    <w:r w:rsidR="000C48CD">
      <w:rPr>
        <w:lang w:val="en-US"/>
      </w:rPr>
      <w:t>I</w:t>
    </w:r>
    <w:r w:rsidR="000C48CD">
      <w:rPr>
        <w:lang w:val="en-US"/>
      </w:rPr>
      <w:tab/>
      <w:t>AT3</w:t>
    </w:r>
    <w:bookmarkStart w:id="5" w:name="_GoBack"/>
    <w:bookmarkEnd w:id="5"/>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59C"/>
    <w:multiLevelType w:val="hybridMultilevel"/>
    <w:tmpl w:val="1E529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D5086"/>
    <w:multiLevelType w:val="hybridMultilevel"/>
    <w:tmpl w:val="B0AEB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E103E4"/>
    <w:multiLevelType w:val="hybridMultilevel"/>
    <w:tmpl w:val="E0466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AD57D7"/>
    <w:multiLevelType w:val="hybridMultilevel"/>
    <w:tmpl w:val="C3E0F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550F27"/>
    <w:multiLevelType w:val="hybridMultilevel"/>
    <w:tmpl w:val="FBB4E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5764E3"/>
    <w:multiLevelType w:val="hybridMultilevel"/>
    <w:tmpl w:val="39C8FB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862BB7"/>
    <w:multiLevelType w:val="hybridMultilevel"/>
    <w:tmpl w:val="A7DC2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2C6781"/>
    <w:multiLevelType w:val="hybridMultilevel"/>
    <w:tmpl w:val="F68A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4535FD"/>
    <w:multiLevelType w:val="hybridMultilevel"/>
    <w:tmpl w:val="B7B8AB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9D4DC8"/>
    <w:multiLevelType w:val="hybridMultilevel"/>
    <w:tmpl w:val="4C12D04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B511AE"/>
    <w:multiLevelType w:val="hybridMultilevel"/>
    <w:tmpl w:val="39C8FB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FC2A62"/>
    <w:multiLevelType w:val="hybridMultilevel"/>
    <w:tmpl w:val="7B389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7E0438"/>
    <w:multiLevelType w:val="hybridMultilevel"/>
    <w:tmpl w:val="1DF6C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F635B6"/>
    <w:multiLevelType w:val="hybridMultilevel"/>
    <w:tmpl w:val="745C5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4F552F"/>
    <w:multiLevelType w:val="hybridMultilevel"/>
    <w:tmpl w:val="F788D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A708F3"/>
    <w:multiLevelType w:val="hybridMultilevel"/>
    <w:tmpl w:val="0450A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7"/>
  </w:num>
  <w:num w:numId="5">
    <w:abstractNumId w:val="12"/>
  </w:num>
  <w:num w:numId="6">
    <w:abstractNumId w:val="5"/>
  </w:num>
  <w:num w:numId="7">
    <w:abstractNumId w:val="14"/>
  </w:num>
  <w:num w:numId="8">
    <w:abstractNumId w:val="10"/>
  </w:num>
  <w:num w:numId="9">
    <w:abstractNumId w:val="6"/>
  </w:num>
  <w:num w:numId="10">
    <w:abstractNumId w:val="2"/>
  </w:num>
  <w:num w:numId="11">
    <w:abstractNumId w:val="8"/>
  </w:num>
  <w:num w:numId="12">
    <w:abstractNumId w:val="9"/>
  </w:num>
  <w:num w:numId="13">
    <w:abstractNumId w:val="1"/>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B"/>
    <w:rsid w:val="000008DF"/>
    <w:rsid w:val="0004025F"/>
    <w:rsid w:val="00055465"/>
    <w:rsid w:val="0005799E"/>
    <w:rsid w:val="00065833"/>
    <w:rsid w:val="00071F08"/>
    <w:rsid w:val="00072540"/>
    <w:rsid w:val="0007774C"/>
    <w:rsid w:val="00077A76"/>
    <w:rsid w:val="00093D47"/>
    <w:rsid w:val="000B62FF"/>
    <w:rsid w:val="000C21C1"/>
    <w:rsid w:val="000C48CD"/>
    <w:rsid w:val="000C4A49"/>
    <w:rsid w:val="000D11FC"/>
    <w:rsid w:val="000E4413"/>
    <w:rsid w:val="000F6B0C"/>
    <w:rsid w:val="001071CD"/>
    <w:rsid w:val="001112C8"/>
    <w:rsid w:val="00141460"/>
    <w:rsid w:val="001458B3"/>
    <w:rsid w:val="00183EB2"/>
    <w:rsid w:val="001842BA"/>
    <w:rsid w:val="001A02C9"/>
    <w:rsid w:val="001A1436"/>
    <w:rsid w:val="001A5372"/>
    <w:rsid w:val="001B2AE4"/>
    <w:rsid w:val="001D2209"/>
    <w:rsid w:val="001E1D3E"/>
    <w:rsid w:val="001F1185"/>
    <w:rsid w:val="002048F3"/>
    <w:rsid w:val="00216373"/>
    <w:rsid w:val="00217E9A"/>
    <w:rsid w:val="0022127D"/>
    <w:rsid w:val="002222B6"/>
    <w:rsid w:val="00222F91"/>
    <w:rsid w:val="0022509F"/>
    <w:rsid w:val="002306AF"/>
    <w:rsid w:val="002378CD"/>
    <w:rsid w:val="00243DBA"/>
    <w:rsid w:val="00254822"/>
    <w:rsid w:val="00264A75"/>
    <w:rsid w:val="00267BD2"/>
    <w:rsid w:val="00280646"/>
    <w:rsid w:val="002815EC"/>
    <w:rsid w:val="0029247F"/>
    <w:rsid w:val="002A4D7F"/>
    <w:rsid w:val="002B6A6B"/>
    <w:rsid w:val="002C2D82"/>
    <w:rsid w:val="002C4160"/>
    <w:rsid w:val="003000F8"/>
    <w:rsid w:val="003113FD"/>
    <w:rsid w:val="003124DD"/>
    <w:rsid w:val="003219E6"/>
    <w:rsid w:val="003303B5"/>
    <w:rsid w:val="00333BB8"/>
    <w:rsid w:val="00336148"/>
    <w:rsid w:val="00340B33"/>
    <w:rsid w:val="00345595"/>
    <w:rsid w:val="00357E23"/>
    <w:rsid w:val="00367442"/>
    <w:rsid w:val="0037578C"/>
    <w:rsid w:val="0038051A"/>
    <w:rsid w:val="00381AD9"/>
    <w:rsid w:val="00395628"/>
    <w:rsid w:val="003A1AB6"/>
    <w:rsid w:val="003A41F3"/>
    <w:rsid w:val="003A45F1"/>
    <w:rsid w:val="003A7D48"/>
    <w:rsid w:val="003E36F7"/>
    <w:rsid w:val="00404DCC"/>
    <w:rsid w:val="00406755"/>
    <w:rsid w:val="00415623"/>
    <w:rsid w:val="00416A12"/>
    <w:rsid w:val="00430F06"/>
    <w:rsid w:val="0043187B"/>
    <w:rsid w:val="004361A3"/>
    <w:rsid w:val="00453E6E"/>
    <w:rsid w:val="00457B9F"/>
    <w:rsid w:val="004611F5"/>
    <w:rsid w:val="00484EBE"/>
    <w:rsid w:val="0048596E"/>
    <w:rsid w:val="004C761B"/>
    <w:rsid w:val="004D4B4A"/>
    <w:rsid w:val="004E3DCE"/>
    <w:rsid w:val="004F63ED"/>
    <w:rsid w:val="0050516B"/>
    <w:rsid w:val="00505FAE"/>
    <w:rsid w:val="005074EE"/>
    <w:rsid w:val="005153CA"/>
    <w:rsid w:val="005263B3"/>
    <w:rsid w:val="00526F21"/>
    <w:rsid w:val="0055332B"/>
    <w:rsid w:val="005653BA"/>
    <w:rsid w:val="00571B34"/>
    <w:rsid w:val="005958FD"/>
    <w:rsid w:val="005C0ED0"/>
    <w:rsid w:val="005C3155"/>
    <w:rsid w:val="005C38BB"/>
    <w:rsid w:val="005D233B"/>
    <w:rsid w:val="005F4EA6"/>
    <w:rsid w:val="006040D8"/>
    <w:rsid w:val="006061FF"/>
    <w:rsid w:val="0065348A"/>
    <w:rsid w:val="00674909"/>
    <w:rsid w:val="0068394E"/>
    <w:rsid w:val="0069199B"/>
    <w:rsid w:val="006A1FE2"/>
    <w:rsid w:val="006B1D05"/>
    <w:rsid w:val="006C20D3"/>
    <w:rsid w:val="006C7EEE"/>
    <w:rsid w:val="006E30CD"/>
    <w:rsid w:val="006F7A9C"/>
    <w:rsid w:val="007158E4"/>
    <w:rsid w:val="00720974"/>
    <w:rsid w:val="00726778"/>
    <w:rsid w:val="00740AB8"/>
    <w:rsid w:val="00756982"/>
    <w:rsid w:val="00764306"/>
    <w:rsid w:val="0076533B"/>
    <w:rsid w:val="00775D89"/>
    <w:rsid w:val="00780C07"/>
    <w:rsid w:val="007B5D3F"/>
    <w:rsid w:val="007C2DD0"/>
    <w:rsid w:val="007C67E8"/>
    <w:rsid w:val="007F014E"/>
    <w:rsid w:val="00836599"/>
    <w:rsid w:val="00846FB2"/>
    <w:rsid w:val="00857714"/>
    <w:rsid w:val="0087153A"/>
    <w:rsid w:val="008820DD"/>
    <w:rsid w:val="008874D2"/>
    <w:rsid w:val="00892B3B"/>
    <w:rsid w:val="008B49AA"/>
    <w:rsid w:val="008B5405"/>
    <w:rsid w:val="008C159D"/>
    <w:rsid w:val="008E1909"/>
    <w:rsid w:val="009021EE"/>
    <w:rsid w:val="0091556F"/>
    <w:rsid w:val="00920CE4"/>
    <w:rsid w:val="009258D6"/>
    <w:rsid w:val="00942231"/>
    <w:rsid w:val="0094558A"/>
    <w:rsid w:val="009629FD"/>
    <w:rsid w:val="00963BC0"/>
    <w:rsid w:val="009651E4"/>
    <w:rsid w:val="0096590F"/>
    <w:rsid w:val="0097651F"/>
    <w:rsid w:val="00976A73"/>
    <w:rsid w:val="009817B5"/>
    <w:rsid w:val="009A5526"/>
    <w:rsid w:val="009B0728"/>
    <w:rsid w:val="009B340B"/>
    <w:rsid w:val="009B7275"/>
    <w:rsid w:val="009C0E69"/>
    <w:rsid w:val="009C1A6B"/>
    <w:rsid w:val="009C5942"/>
    <w:rsid w:val="009E5CEF"/>
    <w:rsid w:val="009F6C0C"/>
    <w:rsid w:val="00A0452C"/>
    <w:rsid w:val="00A1113B"/>
    <w:rsid w:val="00A1219B"/>
    <w:rsid w:val="00A12E8E"/>
    <w:rsid w:val="00A36D44"/>
    <w:rsid w:val="00A37ABD"/>
    <w:rsid w:val="00A417F8"/>
    <w:rsid w:val="00A630EF"/>
    <w:rsid w:val="00A75719"/>
    <w:rsid w:val="00AA1514"/>
    <w:rsid w:val="00AA6215"/>
    <w:rsid w:val="00AB0745"/>
    <w:rsid w:val="00AD179B"/>
    <w:rsid w:val="00AF3375"/>
    <w:rsid w:val="00AF3E0A"/>
    <w:rsid w:val="00B02E4D"/>
    <w:rsid w:val="00B251E2"/>
    <w:rsid w:val="00B44938"/>
    <w:rsid w:val="00B51760"/>
    <w:rsid w:val="00B75C5A"/>
    <w:rsid w:val="00B80A1B"/>
    <w:rsid w:val="00BC1F99"/>
    <w:rsid w:val="00BC2F0D"/>
    <w:rsid w:val="00BC793D"/>
    <w:rsid w:val="00BD6ED4"/>
    <w:rsid w:val="00BE59D5"/>
    <w:rsid w:val="00BF1248"/>
    <w:rsid w:val="00BF57EB"/>
    <w:rsid w:val="00C1120E"/>
    <w:rsid w:val="00C1158C"/>
    <w:rsid w:val="00C15020"/>
    <w:rsid w:val="00C24981"/>
    <w:rsid w:val="00C41C0E"/>
    <w:rsid w:val="00C4715D"/>
    <w:rsid w:val="00C5162C"/>
    <w:rsid w:val="00C64158"/>
    <w:rsid w:val="00C64659"/>
    <w:rsid w:val="00C6473B"/>
    <w:rsid w:val="00C73DE5"/>
    <w:rsid w:val="00C822B6"/>
    <w:rsid w:val="00C94196"/>
    <w:rsid w:val="00C94593"/>
    <w:rsid w:val="00CB1A17"/>
    <w:rsid w:val="00CB1BEB"/>
    <w:rsid w:val="00D01783"/>
    <w:rsid w:val="00D07BC2"/>
    <w:rsid w:val="00D13118"/>
    <w:rsid w:val="00D15009"/>
    <w:rsid w:val="00D27707"/>
    <w:rsid w:val="00D33E87"/>
    <w:rsid w:val="00D45DC9"/>
    <w:rsid w:val="00D662AE"/>
    <w:rsid w:val="00DA57D4"/>
    <w:rsid w:val="00DB414D"/>
    <w:rsid w:val="00DB5B2E"/>
    <w:rsid w:val="00DB5B56"/>
    <w:rsid w:val="00DC4B6E"/>
    <w:rsid w:val="00E05549"/>
    <w:rsid w:val="00E12D1C"/>
    <w:rsid w:val="00E15B33"/>
    <w:rsid w:val="00E15E55"/>
    <w:rsid w:val="00E21228"/>
    <w:rsid w:val="00E23ED1"/>
    <w:rsid w:val="00E317C5"/>
    <w:rsid w:val="00E3767C"/>
    <w:rsid w:val="00E43139"/>
    <w:rsid w:val="00E4716B"/>
    <w:rsid w:val="00E73550"/>
    <w:rsid w:val="00E964F4"/>
    <w:rsid w:val="00EA7E51"/>
    <w:rsid w:val="00EB16B4"/>
    <w:rsid w:val="00EF17EE"/>
    <w:rsid w:val="00F03375"/>
    <w:rsid w:val="00F14815"/>
    <w:rsid w:val="00F33713"/>
    <w:rsid w:val="00F601FD"/>
    <w:rsid w:val="00F63304"/>
    <w:rsid w:val="00F63817"/>
    <w:rsid w:val="00F661BD"/>
    <w:rsid w:val="00F90625"/>
    <w:rsid w:val="00FA5E17"/>
    <w:rsid w:val="00FB24B9"/>
    <w:rsid w:val="00FC639A"/>
    <w:rsid w:val="00FD3CA9"/>
    <w:rsid w:val="00FD4F5B"/>
    <w:rsid w:val="00FE0BBA"/>
    <w:rsid w:val="00FE6777"/>
    <w:rsid w:val="00FE6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4E0A"/>
  <w15:chartTrackingRefBased/>
  <w15:docId w15:val="{E76F6498-FF76-4BBE-A4AD-900DC193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578C"/>
    <w:rPr>
      <w:rFonts w:eastAsiaTheme="minorEastAsia"/>
      <w:lang w:val="en-US"/>
    </w:rPr>
  </w:style>
  <w:style w:type="character" w:customStyle="1" w:styleId="Heading1Char">
    <w:name w:val="Heading 1 Char"/>
    <w:basedOn w:val="DefaultParagraphFont"/>
    <w:link w:val="Heading1"/>
    <w:uiPriority w:val="9"/>
    <w:rsid w:val="0037578C"/>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7578C"/>
    <w:rPr>
      <w:lang w:val="en-US"/>
    </w:rPr>
  </w:style>
  <w:style w:type="paragraph" w:styleId="Header">
    <w:name w:val="header"/>
    <w:basedOn w:val="Normal"/>
    <w:link w:val="HeaderChar"/>
    <w:uiPriority w:val="99"/>
    <w:unhideWhenUsed/>
    <w:rsid w:val="0037578C"/>
    <w:pPr>
      <w:tabs>
        <w:tab w:val="center" w:pos="4513"/>
        <w:tab w:val="right" w:pos="9026"/>
      </w:tabs>
      <w:spacing w:after="0" w:line="240" w:lineRule="auto"/>
    </w:pPr>
  </w:style>
  <w:style w:type="character" w:customStyle="1" w:styleId="ToCChar">
    <w:name w:val="ToC Char"/>
    <w:basedOn w:val="Heading1Char"/>
    <w:link w:val="ToC"/>
    <w:rsid w:val="0037578C"/>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rsid w:val="0037578C"/>
  </w:style>
  <w:style w:type="paragraph" w:styleId="Footer">
    <w:name w:val="footer"/>
    <w:basedOn w:val="Normal"/>
    <w:link w:val="FooterChar"/>
    <w:uiPriority w:val="99"/>
    <w:unhideWhenUsed/>
    <w:rsid w:val="00375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8C"/>
  </w:style>
  <w:style w:type="paragraph" w:styleId="TOCHeading">
    <w:name w:val="TOC Heading"/>
    <w:basedOn w:val="Heading1"/>
    <w:next w:val="Normal"/>
    <w:uiPriority w:val="39"/>
    <w:unhideWhenUsed/>
    <w:qFormat/>
    <w:rsid w:val="00780C07"/>
    <w:pPr>
      <w:outlineLvl w:val="9"/>
    </w:pPr>
    <w:rPr>
      <w:lang w:val="en-US"/>
    </w:rPr>
  </w:style>
  <w:style w:type="paragraph" w:styleId="TOC1">
    <w:name w:val="toc 1"/>
    <w:basedOn w:val="Normal"/>
    <w:next w:val="Normal"/>
    <w:autoRedefine/>
    <w:uiPriority w:val="39"/>
    <w:unhideWhenUsed/>
    <w:rsid w:val="00780C07"/>
    <w:pPr>
      <w:spacing w:after="100"/>
    </w:pPr>
  </w:style>
  <w:style w:type="character" w:styleId="Hyperlink">
    <w:name w:val="Hyperlink"/>
    <w:basedOn w:val="DefaultParagraphFont"/>
    <w:uiPriority w:val="99"/>
    <w:unhideWhenUsed/>
    <w:rsid w:val="00780C07"/>
    <w:rPr>
      <w:color w:val="0563C1" w:themeColor="hyperlink"/>
      <w:u w:val="single"/>
    </w:rPr>
  </w:style>
  <w:style w:type="character" w:customStyle="1" w:styleId="Heading2Char">
    <w:name w:val="Heading 2 Char"/>
    <w:basedOn w:val="DefaultParagraphFont"/>
    <w:link w:val="Heading2"/>
    <w:uiPriority w:val="9"/>
    <w:rsid w:val="003A41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745"/>
    <w:pPr>
      <w:ind w:left="720"/>
      <w:contextualSpacing/>
    </w:pPr>
  </w:style>
  <w:style w:type="character" w:customStyle="1" w:styleId="Heading3Char">
    <w:name w:val="Heading 3 Char"/>
    <w:basedOn w:val="DefaultParagraphFont"/>
    <w:link w:val="Heading3"/>
    <w:uiPriority w:val="9"/>
    <w:rsid w:val="006E30C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6F21"/>
    <w:pPr>
      <w:spacing w:after="100"/>
      <w:ind w:left="220"/>
    </w:pPr>
  </w:style>
  <w:style w:type="paragraph" w:styleId="TOC3">
    <w:name w:val="toc 3"/>
    <w:basedOn w:val="Normal"/>
    <w:next w:val="Normal"/>
    <w:autoRedefine/>
    <w:uiPriority w:val="39"/>
    <w:unhideWhenUsed/>
    <w:rsid w:val="00526F21"/>
    <w:pPr>
      <w:spacing w:after="100"/>
      <w:ind w:left="440"/>
    </w:pPr>
  </w:style>
  <w:style w:type="table" w:styleId="TableGrid">
    <w:name w:val="Table Grid"/>
    <w:basedOn w:val="TableNormal"/>
    <w:uiPriority w:val="39"/>
    <w:rsid w:val="00D4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1362">
      <w:bodyDiv w:val="1"/>
      <w:marLeft w:val="0"/>
      <w:marRight w:val="0"/>
      <w:marTop w:val="0"/>
      <w:marBottom w:val="0"/>
      <w:divBdr>
        <w:top w:val="none" w:sz="0" w:space="0" w:color="auto"/>
        <w:left w:val="none" w:sz="0" w:space="0" w:color="auto"/>
        <w:bottom w:val="none" w:sz="0" w:space="0" w:color="auto"/>
        <w:right w:val="none" w:sz="0" w:space="0" w:color="auto"/>
      </w:divBdr>
      <w:divsChild>
        <w:div w:id="1071077710">
          <w:marLeft w:val="0"/>
          <w:marRight w:val="0"/>
          <w:marTop w:val="0"/>
          <w:marBottom w:val="0"/>
          <w:divBdr>
            <w:top w:val="none" w:sz="0" w:space="0" w:color="auto"/>
            <w:left w:val="none" w:sz="0" w:space="0" w:color="auto"/>
            <w:bottom w:val="none" w:sz="0" w:space="0" w:color="auto"/>
            <w:right w:val="none" w:sz="0" w:space="0" w:color="auto"/>
          </w:divBdr>
          <w:divsChild>
            <w:div w:id="838736142">
              <w:marLeft w:val="0"/>
              <w:marRight w:val="0"/>
              <w:marTop w:val="0"/>
              <w:marBottom w:val="0"/>
              <w:divBdr>
                <w:top w:val="none" w:sz="0" w:space="0" w:color="auto"/>
                <w:left w:val="none" w:sz="0" w:space="0" w:color="auto"/>
                <w:bottom w:val="none" w:sz="0" w:space="0" w:color="auto"/>
                <w:right w:val="none" w:sz="0" w:space="0" w:color="auto"/>
              </w:divBdr>
              <w:divsChild>
                <w:div w:id="1657105367">
                  <w:marLeft w:val="2190"/>
                  <w:marRight w:val="0"/>
                  <w:marTop w:val="0"/>
                  <w:marBottom w:val="0"/>
                  <w:divBdr>
                    <w:top w:val="none" w:sz="0" w:space="0" w:color="auto"/>
                    <w:left w:val="none" w:sz="0" w:space="0" w:color="auto"/>
                    <w:bottom w:val="none" w:sz="0" w:space="0" w:color="auto"/>
                    <w:right w:val="none" w:sz="0" w:space="0" w:color="auto"/>
                  </w:divBdr>
                  <w:divsChild>
                    <w:div w:id="1487822747">
                      <w:marLeft w:val="0"/>
                      <w:marRight w:val="0"/>
                      <w:marTop w:val="0"/>
                      <w:marBottom w:val="0"/>
                      <w:divBdr>
                        <w:top w:val="none" w:sz="0" w:space="0" w:color="auto"/>
                        <w:left w:val="none" w:sz="0" w:space="0" w:color="auto"/>
                        <w:bottom w:val="none" w:sz="0" w:space="0" w:color="auto"/>
                        <w:right w:val="none" w:sz="0" w:space="0" w:color="auto"/>
                      </w:divBdr>
                      <w:divsChild>
                        <w:div w:id="1561207362">
                          <w:marLeft w:val="0"/>
                          <w:marRight w:val="0"/>
                          <w:marTop w:val="0"/>
                          <w:marBottom w:val="0"/>
                          <w:divBdr>
                            <w:top w:val="none" w:sz="0" w:space="0" w:color="auto"/>
                            <w:left w:val="none" w:sz="0" w:space="0" w:color="auto"/>
                            <w:bottom w:val="none" w:sz="0" w:space="0" w:color="auto"/>
                            <w:right w:val="none" w:sz="0" w:space="0" w:color="auto"/>
                          </w:divBdr>
                          <w:divsChild>
                            <w:div w:id="1086684251">
                              <w:marLeft w:val="0"/>
                              <w:marRight w:val="0"/>
                              <w:marTop w:val="0"/>
                              <w:marBottom w:val="0"/>
                              <w:divBdr>
                                <w:top w:val="none" w:sz="0" w:space="0" w:color="auto"/>
                                <w:left w:val="none" w:sz="0" w:space="0" w:color="auto"/>
                                <w:bottom w:val="none" w:sz="0" w:space="0" w:color="auto"/>
                                <w:right w:val="none" w:sz="0" w:space="0" w:color="auto"/>
                              </w:divBdr>
                              <w:divsChild>
                                <w:div w:id="1711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747">
          <w:marLeft w:val="0"/>
          <w:marRight w:val="0"/>
          <w:marTop w:val="0"/>
          <w:marBottom w:val="0"/>
          <w:divBdr>
            <w:top w:val="none" w:sz="0" w:space="0" w:color="auto"/>
            <w:left w:val="none" w:sz="0" w:space="0" w:color="auto"/>
            <w:bottom w:val="none" w:sz="0" w:space="0" w:color="auto"/>
            <w:right w:val="none" w:sz="0" w:space="0" w:color="auto"/>
          </w:divBdr>
          <w:divsChild>
            <w:div w:id="452795147">
              <w:marLeft w:val="0"/>
              <w:marRight w:val="0"/>
              <w:marTop w:val="0"/>
              <w:marBottom w:val="0"/>
              <w:divBdr>
                <w:top w:val="none" w:sz="0" w:space="0" w:color="auto"/>
                <w:left w:val="none" w:sz="0" w:space="0" w:color="auto"/>
                <w:bottom w:val="none" w:sz="0" w:space="0" w:color="auto"/>
                <w:right w:val="none" w:sz="0" w:space="0" w:color="auto"/>
              </w:divBdr>
              <w:divsChild>
                <w:div w:id="702289825">
                  <w:marLeft w:val="0"/>
                  <w:marRight w:val="0"/>
                  <w:marTop w:val="0"/>
                  <w:marBottom w:val="0"/>
                  <w:divBdr>
                    <w:top w:val="none" w:sz="0" w:space="0" w:color="auto"/>
                    <w:left w:val="none" w:sz="0" w:space="0" w:color="auto"/>
                    <w:bottom w:val="none" w:sz="0" w:space="0" w:color="auto"/>
                    <w:right w:val="none" w:sz="0" w:space="0" w:color="auto"/>
                  </w:divBdr>
                  <w:divsChild>
                    <w:div w:id="865605748">
                      <w:marLeft w:val="0"/>
                      <w:marRight w:val="0"/>
                      <w:marTop w:val="0"/>
                      <w:marBottom w:val="0"/>
                      <w:divBdr>
                        <w:top w:val="none" w:sz="0" w:space="0" w:color="auto"/>
                        <w:left w:val="none" w:sz="0" w:space="0" w:color="auto"/>
                        <w:bottom w:val="none" w:sz="0" w:space="0" w:color="auto"/>
                        <w:right w:val="none" w:sz="0" w:space="0" w:color="auto"/>
                      </w:divBdr>
                      <w:divsChild>
                        <w:div w:id="262960508">
                          <w:marLeft w:val="0"/>
                          <w:marRight w:val="0"/>
                          <w:marTop w:val="0"/>
                          <w:marBottom w:val="0"/>
                          <w:divBdr>
                            <w:top w:val="none" w:sz="0" w:space="0" w:color="auto"/>
                            <w:left w:val="none" w:sz="0" w:space="0" w:color="auto"/>
                            <w:bottom w:val="single" w:sz="6" w:space="0" w:color="EBEBEB"/>
                            <w:right w:val="none" w:sz="0" w:space="0" w:color="auto"/>
                          </w:divBdr>
                          <w:divsChild>
                            <w:div w:id="520167887">
                              <w:marLeft w:val="0"/>
                              <w:marRight w:val="0"/>
                              <w:marTop w:val="0"/>
                              <w:marBottom w:val="0"/>
                              <w:divBdr>
                                <w:top w:val="none" w:sz="0" w:space="0" w:color="auto"/>
                                <w:left w:val="none" w:sz="0" w:space="0" w:color="auto"/>
                                <w:bottom w:val="none" w:sz="0" w:space="0" w:color="auto"/>
                                <w:right w:val="none" w:sz="0" w:space="0" w:color="auto"/>
                              </w:divBdr>
                              <w:divsChild>
                                <w:div w:id="949627294">
                                  <w:marLeft w:val="0"/>
                                  <w:marRight w:val="0"/>
                                  <w:marTop w:val="0"/>
                                  <w:marBottom w:val="0"/>
                                  <w:divBdr>
                                    <w:top w:val="none" w:sz="0" w:space="0" w:color="auto"/>
                                    <w:left w:val="none" w:sz="0" w:space="0" w:color="auto"/>
                                    <w:bottom w:val="none" w:sz="0" w:space="0" w:color="auto"/>
                                    <w:right w:val="none" w:sz="0" w:space="0" w:color="auto"/>
                                  </w:divBdr>
                                  <w:divsChild>
                                    <w:div w:id="1821968097">
                                      <w:marLeft w:val="0"/>
                                      <w:marRight w:val="0"/>
                                      <w:marTop w:val="0"/>
                                      <w:marBottom w:val="0"/>
                                      <w:divBdr>
                                        <w:top w:val="none" w:sz="0" w:space="0" w:color="auto"/>
                                        <w:left w:val="none" w:sz="0" w:space="0" w:color="auto"/>
                                        <w:bottom w:val="none" w:sz="0" w:space="0" w:color="auto"/>
                                        <w:right w:val="none" w:sz="0" w:space="0" w:color="auto"/>
                                      </w:divBdr>
                                      <w:divsChild>
                                        <w:div w:id="1861505128">
                                          <w:marLeft w:val="0"/>
                                          <w:marRight w:val="0"/>
                                          <w:marTop w:val="0"/>
                                          <w:marBottom w:val="0"/>
                                          <w:divBdr>
                                            <w:top w:val="none" w:sz="0" w:space="0" w:color="auto"/>
                                            <w:left w:val="none" w:sz="0" w:space="0" w:color="auto"/>
                                            <w:bottom w:val="none" w:sz="0" w:space="0" w:color="auto"/>
                                            <w:right w:val="none" w:sz="0" w:space="0" w:color="auto"/>
                                          </w:divBdr>
                                          <w:divsChild>
                                            <w:div w:id="1890611908">
                                              <w:marLeft w:val="0"/>
                                              <w:marRight w:val="0"/>
                                              <w:marTop w:val="0"/>
                                              <w:marBottom w:val="0"/>
                                              <w:divBdr>
                                                <w:top w:val="none" w:sz="0" w:space="0" w:color="auto"/>
                                                <w:left w:val="none" w:sz="0" w:space="0" w:color="auto"/>
                                                <w:bottom w:val="none" w:sz="0" w:space="0" w:color="auto"/>
                                                <w:right w:val="none" w:sz="0" w:space="0" w:color="auto"/>
                                              </w:divBdr>
                                              <w:divsChild>
                                                <w:div w:id="881404744">
                                                  <w:marLeft w:val="2250"/>
                                                  <w:marRight w:val="0"/>
                                                  <w:marTop w:val="0"/>
                                                  <w:marBottom w:val="0"/>
                                                  <w:divBdr>
                                                    <w:top w:val="none" w:sz="0" w:space="0" w:color="auto"/>
                                                    <w:left w:val="none" w:sz="0" w:space="0" w:color="auto"/>
                                                    <w:bottom w:val="single" w:sz="18" w:space="9" w:color="1A73E8"/>
                                                    <w:right w:val="none" w:sz="0" w:space="0" w:color="auto"/>
                                                  </w:divBdr>
                                                </w:div>
                                                <w:div w:id="2001539097">
                                                  <w:marLeft w:val="0"/>
                                                  <w:marRight w:val="0"/>
                                                  <w:marTop w:val="0"/>
                                                  <w:marBottom w:val="0"/>
                                                  <w:divBdr>
                                                    <w:top w:val="none" w:sz="0" w:space="0" w:color="auto"/>
                                                    <w:left w:val="none" w:sz="0" w:space="0" w:color="auto"/>
                                                    <w:bottom w:val="none" w:sz="0" w:space="0" w:color="auto"/>
                                                    <w:right w:val="none" w:sz="0" w:space="0" w:color="auto"/>
                                                  </w:divBdr>
                                                </w:div>
                                                <w:div w:id="232930825">
                                                  <w:marLeft w:val="0"/>
                                                  <w:marRight w:val="0"/>
                                                  <w:marTop w:val="0"/>
                                                  <w:marBottom w:val="0"/>
                                                  <w:divBdr>
                                                    <w:top w:val="none" w:sz="0" w:space="0" w:color="auto"/>
                                                    <w:left w:val="none" w:sz="0" w:space="0" w:color="auto"/>
                                                    <w:bottom w:val="none" w:sz="0" w:space="0" w:color="auto"/>
                                                    <w:right w:val="none" w:sz="0" w:space="0" w:color="auto"/>
                                                  </w:divBdr>
                                                </w:div>
                                                <w:div w:id="50420991">
                                                  <w:marLeft w:val="0"/>
                                                  <w:marRight w:val="0"/>
                                                  <w:marTop w:val="0"/>
                                                  <w:marBottom w:val="0"/>
                                                  <w:divBdr>
                                                    <w:top w:val="none" w:sz="0" w:space="0" w:color="auto"/>
                                                    <w:left w:val="none" w:sz="0" w:space="0" w:color="auto"/>
                                                    <w:bottom w:val="none" w:sz="0" w:space="0" w:color="auto"/>
                                                    <w:right w:val="none" w:sz="0" w:space="0" w:color="auto"/>
                                                  </w:divBdr>
                                                </w:div>
                                                <w:div w:id="10472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TAFE%20South%20Metro\Cert%20IV%20Programming\Thursday%20Software%20Analysis\30003918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Lon16</b:Tag>
    <b:SourceType>InternetSite</b:SourceType>
    <b:Guid>{32547F0F-15E9-442D-88E4-0A9E98E14661}</b:Guid>
    <b:Author>
      <b:Author>
        <b:NameList>
          <b:Person>
            <b:Last>Lonergan</b:Last>
            <b:First>Kevin</b:First>
          </b:Person>
        </b:NameList>
      </b:Author>
    </b:Author>
    <b:Title>The Pros and Cons of Agile and Waterfall</b:Title>
    <b:InternetSiteTitle>pmis Consulting</b:InternetSiteTitle>
    <b:Year>2016</b:Year>
    <b:Month>May</b:Month>
    <b:Day>2</b:Day>
    <b:URL>https://www.pmis-consulting.com/agile-versus-waterfall/</b:URL>
    <b:RefOrder>2</b:RefOrder>
  </b:Source>
</b:Sources>
</file>

<file path=customXml/itemProps1.xml><?xml version="1.0" encoding="utf-8"?>
<ds:datastoreItem xmlns:ds="http://schemas.openxmlformats.org/officeDocument/2006/customXml" ds:itemID="{CA86AA14-0862-4CBE-A9DD-1EBE370A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30003918_ReportTemplate.dotx</Template>
  <TotalTime>416</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at2</vt:lpstr>
    </vt:vector>
  </TitlesOfParts>
  <Company>Luke Gough</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Project Question 2</dc:title>
  <dc:subject>Programming III</dc:subject>
  <dc:creator>Gough, Luke</dc:creator>
  <cp:keywords/>
  <dc:description/>
  <cp:lastModifiedBy>CITE</cp:lastModifiedBy>
  <cp:revision>210</cp:revision>
  <dcterms:created xsi:type="dcterms:W3CDTF">2019-06-04T05:25:00Z</dcterms:created>
  <dcterms:modified xsi:type="dcterms:W3CDTF">2019-12-03T00:40:00Z</dcterms:modified>
  <cp:category>30003918</cp:category>
</cp:coreProperties>
</file>
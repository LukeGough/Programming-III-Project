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AU"/>
        </w:rPr>
        <w:id w:val="-6697059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4237AEA" w14:textId="77777777" w:rsidR="0037578C" w:rsidRDefault="0037578C">
          <w:pPr>
            <w:pStyle w:val="NoSpacing"/>
            <w:rPr>
              <w:sz w:val="2"/>
            </w:rPr>
          </w:pPr>
        </w:p>
        <w:p w14:paraId="002F1B82" w14:textId="77777777" w:rsidR="0037578C" w:rsidRDefault="0037578C" w:rsidP="0037578C">
          <w:pPr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8578AA" wp14:editId="7B72F6D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6802A" w14:textId="3CC0B4CC" w:rsidR="006C20D3" w:rsidRDefault="00D261D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68"/>
                                      <w:szCs w:val="68"/>
                                    </w:rPr>
                                  </w:sdtEndPr>
                                  <w:sdtContent>
                                    <w:r w:rsidR="00963B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AT3 Project</w:t>
                                    </w:r>
                                    <w:r w:rsidR="000008D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Question </w:t>
                                    </w:r>
                                    <w:r w:rsidR="00935C9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1DAF9B22" w14:textId="17BCB178" w:rsidR="006C20D3" w:rsidRDefault="00D261D4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20D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Programming I</w:t>
                                    </w:r>
                                    <w:r w:rsidR="00963BC0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6C20D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74DF32F4" w14:textId="77777777" w:rsidR="006C20D3" w:rsidRDefault="006C20D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08578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p w14:paraId="1A46802A" w14:textId="3CC0B4CC" w:rsidR="006C20D3" w:rsidRDefault="00C17C9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r w:rsidR="00963B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AT3 Project</w:t>
                              </w:r>
                              <w:r w:rsidR="000008D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Question </w:t>
                              </w:r>
                              <w:r w:rsidR="00935C9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p w14:paraId="1DAF9B22" w14:textId="17BCB178" w:rsidR="006C20D3" w:rsidRDefault="00C17C9D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20D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Programming I</w:t>
                              </w:r>
                              <w:r w:rsidR="00963BC0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6C20D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74DF32F4" w14:textId="77777777" w:rsidR="006C20D3" w:rsidRDefault="006C20D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4744ADC" wp14:editId="7C68889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7056F61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4D5C01" wp14:editId="1FCF671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8C521F" w14:textId="77777777" w:rsidR="006C20D3" w:rsidRDefault="00D261D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0D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Luke Gough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374309" w14:textId="77777777" w:rsidR="006C20D3" w:rsidRDefault="006C20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DB5B56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30003918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D5C0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C8C521F" w14:textId="77777777" w:rsidR="006C20D3" w:rsidRDefault="00C17C9D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0D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Luke Gough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E374309" w14:textId="77777777" w:rsidR="006C20D3" w:rsidRDefault="006C20D3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DB5B56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t>30003918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2A3EFC0E" w14:textId="77777777" w:rsidR="0037578C" w:rsidRDefault="0037578C">
      <w:pPr>
        <w:rPr>
          <w:lang w:val="en-US"/>
        </w:rPr>
        <w:sectPr w:rsidR="0037578C" w:rsidSect="0037578C"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2077078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876E9" w14:textId="77777777" w:rsidR="00780C07" w:rsidRDefault="00780C07">
          <w:pPr>
            <w:pStyle w:val="TOCHeading"/>
          </w:pPr>
          <w:r>
            <w:t>Contents</w:t>
          </w:r>
        </w:p>
        <w:p w14:paraId="580AE4F2" w14:textId="13B024DA" w:rsidR="009928F9" w:rsidRDefault="00780C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187387" w:history="1">
            <w:r w:rsidR="009928F9" w:rsidRPr="00D27740">
              <w:rPr>
                <w:rStyle w:val="Hyperlink"/>
                <w:noProof/>
              </w:rPr>
              <w:t>Test Table</w:t>
            </w:r>
            <w:r w:rsidR="009928F9">
              <w:rPr>
                <w:noProof/>
                <w:webHidden/>
              </w:rPr>
              <w:tab/>
            </w:r>
            <w:r w:rsidR="009928F9">
              <w:rPr>
                <w:noProof/>
                <w:webHidden/>
              </w:rPr>
              <w:fldChar w:fldCharType="begin"/>
            </w:r>
            <w:r w:rsidR="009928F9">
              <w:rPr>
                <w:noProof/>
                <w:webHidden/>
              </w:rPr>
              <w:instrText xml:space="preserve"> PAGEREF _Toc26187387 \h </w:instrText>
            </w:r>
            <w:r w:rsidR="009928F9">
              <w:rPr>
                <w:noProof/>
                <w:webHidden/>
              </w:rPr>
            </w:r>
            <w:r w:rsidR="009928F9">
              <w:rPr>
                <w:noProof/>
                <w:webHidden/>
              </w:rPr>
              <w:fldChar w:fldCharType="separate"/>
            </w:r>
            <w:r w:rsidR="009928F9">
              <w:rPr>
                <w:noProof/>
                <w:webHidden/>
              </w:rPr>
              <w:t>1</w:t>
            </w:r>
            <w:r w:rsidR="009928F9">
              <w:rPr>
                <w:noProof/>
                <w:webHidden/>
              </w:rPr>
              <w:fldChar w:fldCharType="end"/>
            </w:r>
          </w:hyperlink>
        </w:p>
        <w:p w14:paraId="34FDF128" w14:textId="083E7B99" w:rsidR="009928F9" w:rsidRDefault="00D261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6187388" w:history="1">
            <w:r w:rsidR="009928F9" w:rsidRPr="00D27740">
              <w:rPr>
                <w:rStyle w:val="Hyperlink"/>
                <w:noProof/>
              </w:rPr>
              <w:t>Server</w:t>
            </w:r>
            <w:r w:rsidR="009928F9">
              <w:rPr>
                <w:noProof/>
                <w:webHidden/>
              </w:rPr>
              <w:tab/>
            </w:r>
            <w:r w:rsidR="009928F9">
              <w:rPr>
                <w:noProof/>
                <w:webHidden/>
              </w:rPr>
              <w:fldChar w:fldCharType="begin"/>
            </w:r>
            <w:r w:rsidR="009928F9">
              <w:rPr>
                <w:noProof/>
                <w:webHidden/>
              </w:rPr>
              <w:instrText xml:space="preserve"> PAGEREF _Toc26187388 \h </w:instrText>
            </w:r>
            <w:r w:rsidR="009928F9">
              <w:rPr>
                <w:noProof/>
                <w:webHidden/>
              </w:rPr>
            </w:r>
            <w:r w:rsidR="009928F9">
              <w:rPr>
                <w:noProof/>
                <w:webHidden/>
              </w:rPr>
              <w:fldChar w:fldCharType="separate"/>
            </w:r>
            <w:r w:rsidR="009928F9">
              <w:rPr>
                <w:noProof/>
                <w:webHidden/>
              </w:rPr>
              <w:t>1</w:t>
            </w:r>
            <w:r w:rsidR="009928F9">
              <w:rPr>
                <w:noProof/>
                <w:webHidden/>
              </w:rPr>
              <w:fldChar w:fldCharType="end"/>
            </w:r>
          </w:hyperlink>
        </w:p>
        <w:p w14:paraId="0D194BD3" w14:textId="6C671965" w:rsidR="009928F9" w:rsidRDefault="00D261D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6187389" w:history="1">
            <w:r w:rsidR="009928F9" w:rsidRPr="00D27740">
              <w:rPr>
                <w:rStyle w:val="Hyperlink"/>
                <w:noProof/>
              </w:rPr>
              <w:t>Client</w:t>
            </w:r>
            <w:r w:rsidR="009928F9">
              <w:rPr>
                <w:noProof/>
                <w:webHidden/>
              </w:rPr>
              <w:tab/>
            </w:r>
            <w:r w:rsidR="009928F9">
              <w:rPr>
                <w:noProof/>
                <w:webHidden/>
              </w:rPr>
              <w:fldChar w:fldCharType="begin"/>
            </w:r>
            <w:r w:rsidR="009928F9">
              <w:rPr>
                <w:noProof/>
                <w:webHidden/>
              </w:rPr>
              <w:instrText xml:space="preserve"> PAGEREF _Toc26187389 \h </w:instrText>
            </w:r>
            <w:r w:rsidR="009928F9">
              <w:rPr>
                <w:noProof/>
                <w:webHidden/>
              </w:rPr>
            </w:r>
            <w:r w:rsidR="009928F9">
              <w:rPr>
                <w:noProof/>
                <w:webHidden/>
              </w:rPr>
              <w:fldChar w:fldCharType="separate"/>
            </w:r>
            <w:r w:rsidR="009928F9">
              <w:rPr>
                <w:noProof/>
                <w:webHidden/>
              </w:rPr>
              <w:t>1</w:t>
            </w:r>
            <w:r w:rsidR="009928F9">
              <w:rPr>
                <w:noProof/>
                <w:webHidden/>
              </w:rPr>
              <w:fldChar w:fldCharType="end"/>
            </w:r>
          </w:hyperlink>
        </w:p>
        <w:p w14:paraId="1E7E8B49" w14:textId="23276A6A" w:rsidR="009928F9" w:rsidRDefault="00D261D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26187390" w:history="1">
            <w:r w:rsidR="009928F9" w:rsidRPr="00D27740">
              <w:rPr>
                <w:rStyle w:val="Hyperlink"/>
                <w:noProof/>
              </w:rPr>
              <w:t>Debugging</w:t>
            </w:r>
            <w:r w:rsidR="009928F9">
              <w:rPr>
                <w:noProof/>
                <w:webHidden/>
              </w:rPr>
              <w:tab/>
            </w:r>
            <w:r w:rsidR="009928F9">
              <w:rPr>
                <w:noProof/>
                <w:webHidden/>
              </w:rPr>
              <w:fldChar w:fldCharType="begin"/>
            </w:r>
            <w:r w:rsidR="009928F9">
              <w:rPr>
                <w:noProof/>
                <w:webHidden/>
              </w:rPr>
              <w:instrText xml:space="preserve"> PAGEREF _Toc26187390 \h </w:instrText>
            </w:r>
            <w:r w:rsidR="009928F9">
              <w:rPr>
                <w:noProof/>
                <w:webHidden/>
              </w:rPr>
            </w:r>
            <w:r w:rsidR="009928F9">
              <w:rPr>
                <w:noProof/>
                <w:webHidden/>
              </w:rPr>
              <w:fldChar w:fldCharType="separate"/>
            </w:r>
            <w:r w:rsidR="009928F9">
              <w:rPr>
                <w:noProof/>
                <w:webHidden/>
              </w:rPr>
              <w:t>1</w:t>
            </w:r>
            <w:r w:rsidR="009928F9">
              <w:rPr>
                <w:noProof/>
                <w:webHidden/>
              </w:rPr>
              <w:fldChar w:fldCharType="end"/>
            </w:r>
          </w:hyperlink>
        </w:p>
        <w:p w14:paraId="2491D2D4" w14:textId="6ED40D30" w:rsidR="00780C07" w:rsidRDefault="00780C07">
          <w:r>
            <w:rPr>
              <w:b/>
              <w:bCs/>
              <w:noProof/>
            </w:rPr>
            <w:fldChar w:fldCharType="end"/>
          </w:r>
        </w:p>
      </w:sdtContent>
    </w:sdt>
    <w:p w14:paraId="0951C38B" w14:textId="77777777" w:rsidR="00780C07" w:rsidRDefault="00780C07" w:rsidP="00780C07"/>
    <w:p w14:paraId="1D791246" w14:textId="13F0106B" w:rsidR="0005799E" w:rsidRDefault="0005799E" w:rsidP="0037578C">
      <w:pPr>
        <w:pStyle w:val="ToC"/>
        <w:sectPr w:rsidR="0005799E" w:rsidSect="0037578C">
          <w:footerReference w:type="first" r:id="rId9"/>
          <w:pgSz w:w="11906" w:h="16838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</w:p>
    <w:p w14:paraId="653432A6" w14:textId="5D7730EF" w:rsidR="009732E4" w:rsidRDefault="009732E4" w:rsidP="009732E4">
      <w:pPr>
        <w:pStyle w:val="Heading1"/>
      </w:pPr>
      <w:bookmarkStart w:id="0" w:name="_Toc26187387"/>
      <w:r>
        <w:lastRenderedPageBreak/>
        <w:t>Test Table</w:t>
      </w:r>
      <w:bookmarkEnd w:id="0"/>
    </w:p>
    <w:p w14:paraId="409D20F5" w14:textId="13BF0205" w:rsidR="009732E4" w:rsidRDefault="009732E4" w:rsidP="009732E4">
      <w:pPr>
        <w:pStyle w:val="Heading2"/>
      </w:pPr>
      <w:bookmarkStart w:id="1" w:name="_Toc26187388"/>
      <w:r>
        <w:t>Server</w:t>
      </w:r>
      <w:bookmarkEnd w:id="1"/>
    </w:p>
    <w:tbl>
      <w:tblPr>
        <w:tblStyle w:val="TableGrid"/>
        <w:tblW w:w="1630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560"/>
        <w:gridCol w:w="3115"/>
        <w:gridCol w:w="3513"/>
        <w:gridCol w:w="6726"/>
        <w:gridCol w:w="703"/>
        <w:gridCol w:w="685"/>
      </w:tblGrid>
      <w:tr w:rsidR="001B35BE" w14:paraId="23D9E03E" w14:textId="77777777" w:rsidTr="00FD3A41">
        <w:tc>
          <w:tcPr>
            <w:tcW w:w="1560" w:type="dxa"/>
            <w:vMerge w:val="restart"/>
          </w:tcPr>
          <w:p w14:paraId="574E8438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Test Case No.</w:t>
            </w:r>
          </w:p>
        </w:tc>
        <w:tc>
          <w:tcPr>
            <w:tcW w:w="3115" w:type="dxa"/>
            <w:vMerge w:val="restart"/>
          </w:tcPr>
          <w:p w14:paraId="7A33492F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Description</w:t>
            </w:r>
          </w:p>
        </w:tc>
        <w:tc>
          <w:tcPr>
            <w:tcW w:w="3513" w:type="dxa"/>
            <w:vMerge w:val="restart"/>
          </w:tcPr>
          <w:p w14:paraId="1C8B7F0C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Expected result</w:t>
            </w:r>
          </w:p>
        </w:tc>
        <w:tc>
          <w:tcPr>
            <w:tcW w:w="6726" w:type="dxa"/>
            <w:vMerge w:val="restart"/>
          </w:tcPr>
          <w:p w14:paraId="2E95A349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Result</w:t>
            </w:r>
          </w:p>
        </w:tc>
        <w:tc>
          <w:tcPr>
            <w:tcW w:w="1388" w:type="dxa"/>
            <w:gridSpan w:val="2"/>
          </w:tcPr>
          <w:p w14:paraId="3DA5FCA3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Successful?</w:t>
            </w:r>
          </w:p>
        </w:tc>
      </w:tr>
      <w:tr w:rsidR="001B35BE" w14:paraId="69578963" w14:textId="77777777" w:rsidTr="00FD3A41">
        <w:tc>
          <w:tcPr>
            <w:tcW w:w="1560" w:type="dxa"/>
            <w:vMerge/>
          </w:tcPr>
          <w:p w14:paraId="787C7AFE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3115" w:type="dxa"/>
            <w:vMerge/>
          </w:tcPr>
          <w:p w14:paraId="5A87659F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3513" w:type="dxa"/>
            <w:vMerge/>
          </w:tcPr>
          <w:p w14:paraId="17526EA3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6726" w:type="dxa"/>
            <w:vMerge/>
          </w:tcPr>
          <w:p w14:paraId="506B2FF1" w14:textId="77777777" w:rsidR="001B35BE" w:rsidRPr="00FD3A41" w:rsidRDefault="001B35BE" w:rsidP="00FD3A41">
            <w:pPr>
              <w:jc w:val="center"/>
              <w:rPr>
                <w:b/>
              </w:rPr>
            </w:pPr>
          </w:p>
        </w:tc>
        <w:tc>
          <w:tcPr>
            <w:tcW w:w="703" w:type="dxa"/>
          </w:tcPr>
          <w:p w14:paraId="3B1B0A64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Yes</w:t>
            </w:r>
          </w:p>
        </w:tc>
        <w:tc>
          <w:tcPr>
            <w:tcW w:w="685" w:type="dxa"/>
          </w:tcPr>
          <w:p w14:paraId="176A7001" w14:textId="77777777" w:rsidR="001B35BE" w:rsidRPr="00FD3A41" w:rsidRDefault="001B35BE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No</w:t>
            </w:r>
          </w:p>
        </w:tc>
      </w:tr>
      <w:tr w:rsidR="001B35BE" w14:paraId="19C9C782" w14:textId="77777777" w:rsidTr="00FD3A41">
        <w:tc>
          <w:tcPr>
            <w:tcW w:w="1560" w:type="dxa"/>
          </w:tcPr>
          <w:p w14:paraId="5E3E8F8D" w14:textId="77777777" w:rsidR="001B35BE" w:rsidRDefault="001B35BE" w:rsidP="00605068">
            <w:r>
              <w:t>Test Case 1</w:t>
            </w:r>
          </w:p>
        </w:tc>
        <w:tc>
          <w:tcPr>
            <w:tcW w:w="3115" w:type="dxa"/>
          </w:tcPr>
          <w:p w14:paraId="21160657" w14:textId="444DAB79" w:rsidR="001B35BE" w:rsidRDefault="00380B77" w:rsidP="00605068">
            <w:r>
              <w:t>Create a user while the server is not running.</w:t>
            </w:r>
          </w:p>
        </w:tc>
        <w:tc>
          <w:tcPr>
            <w:tcW w:w="3513" w:type="dxa"/>
          </w:tcPr>
          <w:p w14:paraId="64FE0395" w14:textId="4CCE880C" w:rsidR="001B35BE" w:rsidRDefault="004A2F2C" w:rsidP="00380B77">
            <w:r>
              <w:t>Advised</w:t>
            </w:r>
            <w:r w:rsidR="00380B77">
              <w:t xml:space="preserve"> that the s</w:t>
            </w:r>
            <w:r w:rsidR="00380B77" w:rsidRPr="00380B77">
              <w:t>erver is currently not running.</w:t>
            </w:r>
          </w:p>
        </w:tc>
        <w:tc>
          <w:tcPr>
            <w:tcW w:w="6726" w:type="dxa"/>
          </w:tcPr>
          <w:p w14:paraId="7FDC4C02" w14:textId="0A69CEDB" w:rsidR="001B35BE" w:rsidRDefault="00380B77" w:rsidP="00605068">
            <w:r>
              <w:rPr>
                <w:noProof/>
                <w:lang w:val="en-US"/>
              </w:rPr>
              <w:drawing>
                <wp:inline distT="0" distB="0" distL="0" distR="0" wp14:anchorId="183161EE" wp14:editId="3986AE0B">
                  <wp:extent cx="2152650" cy="962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415CE39C" w14:textId="6ED4F7FB" w:rsidR="001B35BE" w:rsidRDefault="001D574E" w:rsidP="001D574E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2394AD51" w14:textId="77777777" w:rsidR="001B35BE" w:rsidRDefault="001B35BE" w:rsidP="001D574E">
            <w:pPr>
              <w:jc w:val="center"/>
            </w:pPr>
          </w:p>
        </w:tc>
      </w:tr>
      <w:tr w:rsidR="001B35BE" w14:paraId="06D9FB57" w14:textId="77777777" w:rsidTr="00FD3A41">
        <w:tc>
          <w:tcPr>
            <w:tcW w:w="1560" w:type="dxa"/>
          </w:tcPr>
          <w:p w14:paraId="6CF779DA" w14:textId="77777777" w:rsidR="001B35BE" w:rsidRDefault="001B35BE" w:rsidP="00605068">
            <w:r>
              <w:t>Test Case 2</w:t>
            </w:r>
          </w:p>
        </w:tc>
        <w:tc>
          <w:tcPr>
            <w:tcW w:w="3115" w:type="dxa"/>
          </w:tcPr>
          <w:p w14:paraId="6D0A7FCD" w14:textId="71BF1E46" w:rsidR="001B35BE" w:rsidRDefault="00380B77" w:rsidP="009C5904">
            <w:r>
              <w:t>Search for a user while the server is not running.</w:t>
            </w:r>
          </w:p>
        </w:tc>
        <w:tc>
          <w:tcPr>
            <w:tcW w:w="3513" w:type="dxa"/>
          </w:tcPr>
          <w:p w14:paraId="46D5D2FC" w14:textId="212ABB4A" w:rsidR="001B35BE" w:rsidRDefault="00380B77" w:rsidP="00605068">
            <w:r>
              <w:t>Told that the s</w:t>
            </w:r>
            <w:r w:rsidRPr="00380B77">
              <w:t>erver is currently not running.</w:t>
            </w:r>
          </w:p>
        </w:tc>
        <w:tc>
          <w:tcPr>
            <w:tcW w:w="6726" w:type="dxa"/>
          </w:tcPr>
          <w:p w14:paraId="140BDC99" w14:textId="34A5E264" w:rsidR="001B35BE" w:rsidRDefault="00380B77" w:rsidP="00605068">
            <w:r>
              <w:rPr>
                <w:noProof/>
                <w:lang w:val="en-US"/>
              </w:rPr>
              <w:drawing>
                <wp:inline distT="0" distB="0" distL="0" distR="0" wp14:anchorId="5AEAD9EA" wp14:editId="7EB6B9B3">
                  <wp:extent cx="2152650" cy="9620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261AA543" w14:textId="187F92EE" w:rsidR="001B35BE" w:rsidRDefault="009C5904" w:rsidP="001D574E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742C059" w14:textId="77777777" w:rsidR="001B35BE" w:rsidRDefault="001B35BE" w:rsidP="001D574E">
            <w:pPr>
              <w:jc w:val="center"/>
            </w:pPr>
          </w:p>
        </w:tc>
      </w:tr>
      <w:tr w:rsidR="001B35BE" w14:paraId="0A52A92B" w14:textId="77777777" w:rsidTr="00FD3A41">
        <w:tc>
          <w:tcPr>
            <w:tcW w:w="1560" w:type="dxa"/>
          </w:tcPr>
          <w:p w14:paraId="738BE662" w14:textId="77777777" w:rsidR="001B35BE" w:rsidRDefault="001B35BE" w:rsidP="00605068">
            <w:r>
              <w:t>Test Case 3</w:t>
            </w:r>
          </w:p>
        </w:tc>
        <w:tc>
          <w:tcPr>
            <w:tcW w:w="3115" w:type="dxa"/>
          </w:tcPr>
          <w:p w14:paraId="59123D21" w14:textId="1D5FFB57" w:rsidR="001B35BE" w:rsidRDefault="00380B77" w:rsidP="00605068">
            <w:r>
              <w:t>Export users while the server is not running.</w:t>
            </w:r>
          </w:p>
        </w:tc>
        <w:tc>
          <w:tcPr>
            <w:tcW w:w="3513" w:type="dxa"/>
          </w:tcPr>
          <w:p w14:paraId="2BBFFAD3" w14:textId="71BF226D" w:rsidR="001B35BE" w:rsidRDefault="00380B77" w:rsidP="00605068">
            <w:r>
              <w:t>Told that the s</w:t>
            </w:r>
            <w:r w:rsidRPr="00380B77">
              <w:t>erver is currently not running.</w:t>
            </w:r>
          </w:p>
        </w:tc>
        <w:tc>
          <w:tcPr>
            <w:tcW w:w="6726" w:type="dxa"/>
          </w:tcPr>
          <w:p w14:paraId="7F063056" w14:textId="0A383F55" w:rsidR="001B35BE" w:rsidRDefault="00380B77" w:rsidP="00605068">
            <w:r>
              <w:rPr>
                <w:noProof/>
                <w:lang w:val="en-US"/>
              </w:rPr>
              <w:drawing>
                <wp:inline distT="0" distB="0" distL="0" distR="0" wp14:anchorId="2AE25647" wp14:editId="4814B6B0">
                  <wp:extent cx="2152650" cy="9620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2B796295" w14:textId="136E8EAC" w:rsidR="001B35BE" w:rsidRDefault="00380B77" w:rsidP="001D574E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AC7B409" w14:textId="77777777" w:rsidR="001B35BE" w:rsidRDefault="001B35BE" w:rsidP="001D574E">
            <w:pPr>
              <w:jc w:val="center"/>
            </w:pPr>
          </w:p>
        </w:tc>
      </w:tr>
      <w:tr w:rsidR="00B74BBB" w14:paraId="631A012B" w14:textId="77777777" w:rsidTr="00FD3A41">
        <w:tc>
          <w:tcPr>
            <w:tcW w:w="1560" w:type="dxa"/>
          </w:tcPr>
          <w:p w14:paraId="20309FAE" w14:textId="77777777" w:rsidR="00B74BBB" w:rsidRDefault="00B74BBB" w:rsidP="00B74BBB">
            <w:r>
              <w:t>Test Case 4</w:t>
            </w:r>
          </w:p>
        </w:tc>
        <w:tc>
          <w:tcPr>
            <w:tcW w:w="3115" w:type="dxa"/>
          </w:tcPr>
          <w:p w14:paraId="046A8D83" w14:textId="532A0CBA" w:rsidR="00B74BBB" w:rsidRDefault="00B74BBB" w:rsidP="00B74BBB">
            <w:r>
              <w:t>Click the Start Server button</w:t>
            </w:r>
          </w:p>
        </w:tc>
        <w:tc>
          <w:tcPr>
            <w:tcW w:w="3513" w:type="dxa"/>
          </w:tcPr>
          <w:p w14:paraId="06C39004" w14:textId="0F37217A" w:rsidR="00B74BBB" w:rsidRDefault="00B74BBB" w:rsidP="00B74BBB">
            <w:r>
              <w:t>Server should start without errors.</w:t>
            </w:r>
          </w:p>
        </w:tc>
        <w:tc>
          <w:tcPr>
            <w:tcW w:w="6726" w:type="dxa"/>
          </w:tcPr>
          <w:p w14:paraId="538279B6" w14:textId="6611FEC5" w:rsidR="00B74BBB" w:rsidRDefault="007A73D7" w:rsidP="00B74BBB">
            <w:pPr>
              <w:rPr>
                <w:noProof/>
                <w:lang w:eastAsia="en-AU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67BDD5" wp14:editId="35EA6E4B">
                  <wp:extent cx="2200275" cy="1657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150" t="4396"/>
                          <a:stretch/>
                        </pic:blipFill>
                        <pic:spPr bwMode="auto">
                          <a:xfrm>
                            <a:off x="0" y="0"/>
                            <a:ext cx="2200275" cy="165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78B07D" w14:textId="63F61A0D" w:rsidR="00B74BBB" w:rsidRDefault="00B74BBB" w:rsidP="00B74BBB"/>
        </w:tc>
        <w:tc>
          <w:tcPr>
            <w:tcW w:w="703" w:type="dxa"/>
          </w:tcPr>
          <w:p w14:paraId="0C176662" w14:textId="094C9B49" w:rsidR="00B74BBB" w:rsidRDefault="005C5B8D" w:rsidP="00B74BBB">
            <w:pPr>
              <w:jc w:val="center"/>
            </w:pPr>
            <w:r>
              <w:lastRenderedPageBreak/>
              <w:t>•</w:t>
            </w:r>
          </w:p>
        </w:tc>
        <w:tc>
          <w:tcPr>
            <w:tcW w:w="685" w:type="dxa"/>
          </w:tcPr>
          <w:p w14:paraId="78BF6F33" w14:textId="77777777" w:rsidR="00B74BBB" w:rsidRDefault="00B74BBB" w:rsidP="00B74BBB">
            <w:pPr>
              <w:jc w:val="center"/>
            </w:pPr>
          </w:p>
        </w:tc>
      </w:tr>
      <w:tr w:rsidR="00B74BBB" w14:paraId="3BD01136" w14:textId="77777777" w:rsidTr="00FD3A41">
        <w:tc>
          <w:tcPr>
            <w:tcW w:w="1560" w:type="dxa"/>
          </w:tcPr>
          <w:p w14:paraId="77ABC262" w14:textId="77777777" w:rsidR="00B74BBB" w:rsidRDefault="00B74BBB" w:rsidP="00B74BBB">
            <w:r>
              <w:t>Test Case 5</w:t>
            </w:r>
          </w:p>
        </w:tc>
        <w:tc>
          <w:tcPr>
            <w:tcW w:w="3115" w:type="dxa"/>
          </w:tcPr>
          <w:p w14:paraId="134D1BCC" w14:textId="069F246A" w:rsidR="00B74BBB" w:rsidRDefault="00B74BBB" w:rsidP="00B74BBB">
            <w:r>
              <w:t>Try to create a user without a User ID</w:t>
            </w:r>
            <w:r w:rsidR="00EE5060">
              <w:t xml:space="preserve"> or password</w:t>
            </w:r>
            <w:r>
              <w:t>.</w:t>
            </w:r>
          </w:p>
        </w:tc>
        <w:tc>
          <w:tcPr>
            <w:tcW w:w="3513" w:type="dxa"/>
          </w:tcPr>
          <w:p w14:paraId="10300DB2" w14:textId="536C16A3" w:rsidR="00B74BBB" w:rsidRDefault="00B74BBB" w:rsidP="00B74BBB">
            <w:r>
              <w:t>Asked to input required data.</w:t>
            </w:r>
          </w:p>
        </w:tc>
        <w:tc>
          <w:tcPr>
            <w:tcW w:w="6726" w:type="dxa"/>
          </w:tcPr>
          <w:p w14:paraId="1E8A1C10" w14:textId="3938B97D" w:rsidR="00B74BBB" w:rsidRDefault="00B74BBB" w:rsidP="00B74BBB">
            <w:r>
              <w:rPr>
                <w:noProof/>
                <w:lang w:val="en-US"/>
              </w:rPr>
              <w:drawing>
                <wp:inline distT="0" distB="0" distL="0" distR="0" wp14:anchorId="5030B7F7" wp14:editId="780E6A79">
                  <wp:extent cx="2152650" cy="19907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336366B5" w14:textId="7C2063E4" w:rsidR="00B74BBB" w:rsidRDefault="005C5B8D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767FFE1" w14:textId="77777777" w:rsidR="00B74BBB" w:rsidRDefault="00B74BBB" w:rsidP="00B74BBB">
            <w:pPr>
              <w:jc w:val="center"/>
            </w:pPr>
          </w:p>
        </w:tc>
      </w:tr>
      <w:tr w:rsidR="00B74BBB" w14:paraId="1B5755EB" w14:textId="77777777" w:rsidTr="00FD3A41">
        <w:tc>
          <w:tcPr>
            <w:tcW w:w="1560" w:type="dxa"/>
          </w:tcPr>
          <w:p w14:paraId="3831207B" w14:textId="77777777" w:rsidR="00B74BBB" w:rsidRDefault="00B74BBB" w:rsidP="00B74BBB">
            <w:r>
              <w:t>Test Case 6</w:t>
            </w:r>
          </w:p>
        </w:tc>
        <w:tc>
          <w:tcPr>
            <w:tcW w:w="3115" w:type="dxa"/>
          </w:tcPr>
          <w:p w14:paraId="4FB7DCAF" w14:textId="5C17ABCD" w:rsidR="00B74BBB" w:rsidRDefault="00B74BBB" w:rsidP="00B74BBB">
            <w:r>
              <w:t>Try to create a user without a Password.</w:t>
            </w:r>
          </w:p>
        </w:tc>
        <w:tc>
          <w:tcPr>
            <w:tcW w:w="3513" w:type="dxa"/>
          </w:tcPr>
          <w:p w14:paraId="5B9A02C9" w14:textId="1326BD74" w:rsidR="00B74BBB" w:rsidRDefault="00B74BBB" w:rsidP="00B74BBB">
            <w:r>
              <w:t>Asked to input required data.</w:t>
            </w:r>
          </w:p>
        </w:tc>
        <w:tc>
          <w:tcPr>
            <w:tcW w:w="6726" w:type="dxa"/>
          </w:tcPr>
          <w:p w14:paraId="3E69B15C" w14:textId="74DD9937" w:rsidR="00B74BBB" w:rsidRDefault="00B74BBB" w:rsidP="00B74BBB">
            <w:r>
              <w:rPr>
                <w:noProof/>
                <w:lang w:val="en-US"/>
              </w:rPr>
              <w:drawing>
                <wp:inline distT="0" distB="0" distL="0" distR="0" wp14:anchorId="135CD6FA" wp14:editId="6BAFF302">
                  <wp:extent cx="2143125" cy="1952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77C5F62D" w14:textId="32493F19" w:rsidR="00B74BBB" w:rsidRDefault="00EE5060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08221CD" w14:textId="77777777" w:rsidR="00B74BBB" w:rsidRDefault="00B74BBB" w:rsidP="00B74BBB">
            <w:pPr>
              <w:jc w:val="center"/>
            </w:pPr>
          </w:p>
        </w:tc>
      </w:tr>
      <w:tr w:rsidR="00B74BBB" w14:paraId="2350B957" w14:textId="77777777" w:rsidTr="00FD3A41">
        <w:tc>
          <w:tcPr>
            <w:tcW w:w="1560" w:type="dxa"/>
          </w:tcPr>
          <w:p w14:paraId="0087E4CE" w14:textId="77777777" w:rsidR="00B74BBB" w:rsidRDefault="00B74BBB" w:rsidP="00B74BBB">
            <w:r>
              <w:lastRenderedPageBreak/>
              <w:t>Test Case 7</w:t>
            </w:r>
          </w:p>
        </w:tc>
        <w:tc>
          <w:tcPr>
            <w:tcW w:w="3115" w:type="dxa"/>
          </w:tcPr>
          <w:p w14:paraId="786155F0" w14:textId="3E2A87A1" w:rsidR="00A71DCB" w:rsidRDefault="00A71DCB" w:rsidP="00B74BBB">
            <w:r>
              <w:t>Try to create a user without a User ID.</w:t>
            </w:r>
          </w:p>
        </w:tc>
        <w:tc>
          <w:tcPr>
            <w:tcW w:w="3513" w:type="dxa"/>
          </w:tcPr>
          <w:p w14:paraId="492AC8FE" w14:textId="4FA768A7" w:rsidR="00B74BBB" w:rsidRDefault="007052F3" w:rsidP="00B74BBB">
            <w:r>
              <w:t>Asked to input required data.</w:t>
            </w:r>
          </w:p>
        </w:tc>
        <w:tc>
          <w:tcPr>
            <w:tcW w:w="6726" w:type="dxa"/>
          </w:tcPr>
          <w:p w14:paraId="096D9C28" w14:textId="477D26CF" w:rsidR="00F97FF5" w:rsidRDefault="00F97FF5" w:rsidP="00B74BBB">
            <w:r>
              <w:rPr>
                <w:noProof/>
                <w:lang w:val="en-US"/>
              </w:rPr>
              <w:drawing>
                <wp:inline distT="0" distB="0" distL="0" distR="0" wp14:anchorId="2746B61B" wp14:editId="5EC4FAA8">
                  <wp:extent cx="2133600" cy="1962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4D0C62E0" w14:textId="1CC330B4" w:rsidR="00B74BBB" w:rsidRDefault="00EE1363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F3A1BFD" w14:textId="77777777" w:rsidR="00B74BBB" w:rsidRDefault="00B74BBB" w:rsidP="00B74BBB">
            <w:pPr>
              <w:jc w:val="center"/>
            </w:pPr>
          </w:p>
        </w:tc>
      </w:tr>
      <w:tr w:rsidR="00B74BBB" w14:paraId="1D593941" w14:textId="77777777" w:rsidTr="00FD3A41">
        <w:tc>
          <w:tcPr>
            <w:tcW w:w="1560" w:type="dxa"/>
          </w:tcPr>
          <w:p w14:paraId="6AE2FEF7" w14:textId="77777777" w:rsidR="00B74BBB" w:rsidRDefault="00B74BBB" w:rsidP="00B74BBB">
            <w:r>
              <w:t>Test Case 8</w:t>
            </w:r>
          </w:p>
        </w:tc>
        <w:tc>
          <w:tcPr>
            <w:tcW w:w="3115" w:type="dxa"/>
          </w:tcPr>
          <w:p w14:paraId="215C4B0F" w14:textId="46CB94DE" w:rsidR="00B74BBB" w:rsidRDefault="00DD058A" w:rsidP="00B74BBB">
            <w:r>
              <w:t>Try to create a user using the wrong data types.</w:t>
            </w:r>
          </w:p>
        </w:tc>
        <w:tc>
          <w:tcPr>
            <w:tcW w:w="3513" w:type="dxa"/>
          </w:tcPr>
          <w:p w14:paraId="6CB845B4" w14:textId="3CDF5B27" w:rsidR="00B74BBB" w:rsidRDefault="007052F3" w:rsidP="00B74BBB">
            <w:r>
              <w:t>Asked to input required data.</w:t>
            </w:r>
          </w:p>
        </w:tc>
        <w:tc>
          <w:tcPr>
            <w:tcW w:w="6726" w:type="dxa"/>
          </w:tcPr>
          <w:p w14:paraId="745700A0" w14:textId="28276BF8" w:rsidR="006236D4" w:rsidRDefault="007052F3" w:rsidP="00B74BBB">
            <w:r>
              <w:rPr>
                <w:noProof/>
                <w:lang w:val="en-US"/>
              </w:rPr>
              <w:drawing>
                <wp:inline distT="0" distB="0" distL="0" distR="0" wp14:anchorId="0B65DAD8" wp14:editId="5D894A76">
                  <wp:extent cx="2152650" cy="19526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48BFEC3E" w14:textId="5B035F85" w:rsidR="00B74BBB" w:rsidRDefault="004A2F2C" w:rsidP="00B74BBB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5D6D294" w14:textId="77777777" w:rsidR="00B74BBB" w:rsidRDefault="00B74BBB" w:rsidP="00B74BBB">
            <w:pPr>
              <w:jc w:val="center"/>
            </w:pPr>
          </w:p>
        </w:tc>
      </w:tr>
      <w:tr w:rsidR="00DD058A" w14:paraId="1C905A5D" w14:textId="77777777" w:rsidTr="00FD3A41">
        <w:tc>
          <w:tcPr>
            <w:tcW w:w="1560" w:type="dxa"/>
          </w:tcPr>
          <w:p w14:paraId="02F64304" w14:textId="77777777" w:rsidR="00DD058A" w:rsidRDefault="00DD058A" w:rsidP="00DD058A">
            <w:r>
              <w:t>Test Case 9</w:t>
            </w:r>
          </w:p>
        </w:tc>
        <w:tc>
          <w:tcPr>
            <w:tcW w:w="3115" w:type="dxa"/>
          </w:tcPr>
          <w:p w14:paraId="3C75A01C" w14:textId="68A0EFED" w:rsidR="00DD058A" w:rsidRDefault="00DD058A" w:rsidP="00DD058A">
            <w:r>
              <w:t>Create a user with a User ID and Password.</w:t>
            </w:r>
          </w:p>
        </w:tc>
        <w:tc>
          <w:tcPr>
            <w:tcW w:w="3513" w:type="dxa"/>
          </w:tcPr>
          <w:p w14:paraId="078C19BC" w14:textId="0121488B" w:rsidR="00DD058A" w:rsidRDefault="00DD058A" w:rsidP="00DD058A">
            <w:r>
              <w:t>Advised the user has been successfully created.</w:t>
            </w:r>
          </w:p>
        </w:tc>
        <w:tc>
          <w:tcPr>
            <w:tcW w:w="6726" w:type="dxa"/>
          </w:tcPr>
          <w:p w14:paraId="24C3F752" w14:textId="74E8B01E" w:rsidR="00DD058A" w:rsidRDefault="00DD058A" w:rsidP="00DD058A">
            <w:r>
              <w:rPr>
                <w:noProof/>
                <w:lang w:val="en-US"/>
              </w:rPr>
              <w:drawing>
                <wp:inline distT="0" distB="0" distL="0" distR="0" wp14:anchorId="1DB974E0" wp14:editId="6EC56BB2">
                  <wp:extent cx="2124075" cy="9525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0CF3DD35" w14:textId="78C6EE4D" w:rsidR="00DD058A" w:rsidRDefault="00DD058A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279FA9F" w14:textId="77777777" w:rsidR="00DD058A" w:rsidRDefault="00DD058A" w:rsidP="00DD058A">
            <w:pPr>
              <w:jc w:val="center"/>
            </w:pPr>
          </w:p>
        </w:tc>
      </w:tr>
      <w:tr w:rsidR="00DD058A" w14:paraId="595EB088" w14:textId="77777777" w:rsidTr="00FD3A41">
        <w:tc>
          <w:tcPr>
            <w:tcW w:w="1560" w:type="dxa"/>
          </w:tcPr>
          <w:p w14:paraId="68E768E4" w14:textId="77777777" w:rsidR="00DD058A" w:rsidRDefault="00DD058A" w:rsidP="00DD058A">
            <w:r>
              <w:lastRenderedPageBreak/>
              <w:t>Test Case 10</w:t>
            </w:r>
          </w:p>
        </w:tc>
        <w:tc>
          <w:tcPr>
            <w:tcW w:w="3115" w:type="dxa"/>
          </w:tcPr>
          <w:p w14:paraId="10AFF222" w14:textId="486ABF22" w:rsidR="00DD058A" w:rsidRDefault="00DD058A" w:rsidP="00DD058A">
            <w:r>
              <w:t>Try search for a User ID without entering a User ID.</w:t>
            </w:r>
          </w:p>
        </w:tc>
        <w:tc>
          <w:tcPr>
            <w:tcW w:w="3513" w:type="dxa"/>
          </w:tcPr>
          <w:p w14:paraId="48E8CD21" w14:textId="4233483A" w:rsidR="00DD058A" w:rsidRDefault="00DD058A" w:rsidP="00DD058A">
            <w:r>
              <w:t>Asked to input required data.</w:t>
            </w:r>
          </w:p>
        </w:tc>
        <w:tc>
          <w:tcPr>
            <w:tcW w:w="6726" w:type="dxa"/>
          </w:tcPr>
          <w:p w14:paraId="26124F78" w14:textId="4466C0D9" w:rsidR="00DD058A" w:rsidRDefault="00DD058A" w:rsidP="00DD058A">
            <w:r>
              <w:rPr>
                <w:noProof/>
                <w:lang w:val="en-US"/>
              </w:rPr>
              <w:drawing>
                <wp:inline distT="0" distB="0" distL="0" distR="0" wp14:anchorId="35010E43" wp14:editId="048CFA7C">
                  <wp:extent cx="214312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277F7853" w14:textId="29AB9AB0" w:rsidR="00DD058A" w:rsidRDefault="00777433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6037D7CD" w14:textId="77777777" w:rsidR="00DD058A" w:rsidRDefault="00DD058A" w:rsidP="00DD058A">
            <w:pPr>
              <w:jc w:val="center"/>
            </w:pPr>
          </w:p>
        </w:tc>
      </w:tr>
      <w:tr w:rsidR="00DD058A" w14:paraId="79D220A9" w14:textId="77777777" w:rsidTr="00FD3A41">
        <w:tc>
          <w:tcPr>
            <w:tcW w:w="1560" w:type="dxa"/>
          </w:tcPr>
          <w:p w14:paraId="20A7422D" w14:textId="77777777" w:rsidR="00DD058A" w:rsidRDefault="00DD058A" w:rsidP="00DD058A">
            <w:r>
              <w:t>Test Case 11</w:t>
            </w:r>
          </w:p>
        </w:tc>
        <w:tc>
          <w:tcPr>
            <w:tcW w:w="3115" w:type="dxa"/>
          </w:tcPr>
          <w:p w14:paraId="4BA279FC" w14:textId="623A0370" w:rsidR="00DD058A" w:rsidRDefault="00777433" w:rsidP="00DD058A">
            <w:r>
              <w:t>Search for a User ID.</w:t>
            </w:r>
          </w:p>
        </w:tc>
        <w:tc>
          <w:tcPr>
            <w:tcW w:w="3513" w:type="dxa"/>
          </w:tcPr>
          <w:p w14:paraId="332E96E2" w14:textId="5A272D61" w:rsidR="00DD058A" w:rsidRDefault="00D64899" w:rsidP="00DD058A">
            <w:r>
              <w:t>Advised the user has been found or not.</w:t>
            </w:r>
          </w:p>
        </w:tc>
        <w:tc>
          <w:tcPr>
            <w:tcW w:w="6726" w:type="dxa"/>
          </w:tcPr>
          <w:p w14:paraId="6372332D" w14:textId="77777777" w:rsidR="00DD058A" w:rsidRDefault="00D64899" w:rsidP="00DD058A">
            <w:r>
              <w:rPr>
                <w:noProof/>
                <w:lang w:val="en-US"/>
              </w:rPr>
              <w:drawing>
                <wp:inline distT="0" distB="0" distL="0" distR="0" wp14:anchorId="374458D0" wp14:editId="540FFBC1">
                  <wp:extent cx="4133850" cy="12287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29E1" w14:textId="45A35142" w:rsidR="00B55F68" w:rsidRDefault="00B55F68" w:rsidP="00DD058A">
            <w:r>
              <w:rPr>
                <w:noProof/>
                <w:lang w:val="en-US"/>
              </w:rPr>
              <w:drawing>
                <wp:inline distT="0" distB="0" distL="0" distR="0" wp14:anchorId="25712280" wp14:editId="004553F5">
                  <wp:extent cx="4105275" cy="12287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66D6650B" w14:textId="0FFE017F" w:rsidR="00DD058A" w:rsidRDefault="00D64899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49EF3BB3" w14:textId="77777777" w:rsidR="00DD058A" w:rsidRDefault="00DD058A" w:rsidP="00DD058A">
            <w:pPr>
              <w:jc w:val="center"/>
            </w:pPr>
          </w:p>
        </w:tc>
      </w:tr>
      <w:tr w:rsidR="00DD058A" w14:paraId="007DB983" w14:textId="77777777" w:rsidTr="00FD3A41">
        <w:tc>
          <w:tcPr>
            <w:tcW w:w="1560" w:type="dxa"/>
          </w:tcPr>
          <w:p w14:paraId="0D3BDD0C" w14:textId="77777777" w:rsidR="00DD058A" w:rsidRDefault="00DD058A" w:rsidP="00DD058A">
            <w:r>
              <w:t>Test Case 12</w:t>
            </w:r>
          </w:p>
        </w:tc>
        <w:tc>
          <w:tcPr>
            <w:tcW w:w="3115" w:type="dxa"/>
          </w:tcPr>
          <w:p w14:paraId="4C9BCD55" w14:textId="1C4E3A1C" w:rsidR="00DD058A" w:rsidRDefault="00D64899" w:rsidP="00DD058A">
            <w:r>
              <w:t>Export User ID’s to CSV.</w:t>
            </w:r>
          </w:p>
        </w:tc>
        <w:tc>
          <w:tcPr>
            <w:tcW w:w="3513" w:type="dxa"/>
          </w:tcPr>
          <w:p w14:paraId="102103A8" w14:textId="0A94577D" w:rsidR="00DD058A" w:rsidRDefault="0011553A" w:rsidP="00DD058A">
            <w:r>
              <w:t>Advised users have been exported.</w:t>
            </w:r>
          </w:p>
        </w:tc>
        <w:tc>
          <w:tcPr>
            <w:tcW w:w="6726" w:type="dxa"/>
          </w:tcPr>
          <w:p w14:paraId="392518E0" w14:textId="77777777" w:rsidR="00DD058A" w:rsidRDefault="0011553A" w:rsidP="00DD058A">
            <w:r>
              <w:rPr>
                <w:noProof/>
                <w:lang w:val="en-US"/>
              </w:rPr>
              <w:drawing>
                <wp:inline distT="0" distB="0" distL="0" distR="0" wp14:anchorId="4FEF73D8" wp14:editId="303BFEEF">
                  <wp:extent cx="4105275" cy="9810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960C56" w14:textId="025ADAB1" w:rsidR="0011553A" w:rsidRDefault="00AD25FF" w:rsidP="00DD058A">
            <w:r>
              <w:rPr>
                <w:noProof/>
                <w:lang w:val="en-US"/>
              </w:rPr>
              <w:drawing>
                <wp:inline distT="0" distB="0" distL="0" distR="0" wp14:anchorId="72846435" wp14:editId="5C053007">
                  <wp:extent cx="3943350" cy="8096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606423F2" w14:textId="25DD9610" w:rsidR="00DD058A" w:rsidRDefault="00A836E3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7CC3D98C" w14:textId="77777777" w:rsidR="00DD058A" w:rsidRDefault="00DD058A" w:rsidP="00DD058A">
            <w:pPr>
              <w:jc w:val="center"/>
            </w:pPr>
          </w:p>
        </w:tc>
      </w:tr>
      <w:tr w:rsidR="00DD058A" w14:paraId="0445FC06" w14:textId="77777777" w:rsidTr="00FD3A41">
        <w:tc>
          <w:tcPr>
            <w:tcW w:w="1560" w:type="dxa"/>
          </w:tcPr>
          <w:p w14:paraId="72428E8F" w14:textId="77777777" w:rsidR="00DD058A" w:rsidRDefault="00DD058A" w:rsidP="00DD058A">
            <w:r>
              <w:t>Test Case 13</w:t>
            </w:r>
          </w:p>
        </w:tc>
        <w:tc>
          <w:tcPr>
            <w:tcW w:w="3115" w:type="dxa"/>
          </w:tcPr>
          <w:p w14:paraId="7E63F816" w14:textId="13C772B3" w:rsidR="00DD058A" w:rsidRDefault="00AD25FF" w:rsidP="00DD058A">
            <w:r>
              <w:t>Press Ctrl + W to exit the application.</w:t>
            </w:r>
          </w:p>
        </w:tc>
        <w:tc>
          <w:tcPr>
            <w:tcW w:w="3513" w:type="dxa"/>
          </w:tcPr>
          <w:p w14:paraId="5C315E33" w14:textId="7C519169" w:rsidR="00DD058A" w:rsidRDefault="00AD25FF" w:rsidP="00AD25FF">
            <w:r>
              <w:t>Application exits.</w:t>
            </w:r>
          </w:p>
        </w:tc>
        <w:tc>
          <w:tcPr>
            <w:tcW w:w="6726" w:type="dxa"/>
          </w:tcPr>
          <w:p w14:paraId="6CF7AE41" w14:textId="6AB79814" w:rsidR="00DD058A" w:rsidRDefault="00A836E3" w:rsidP="00DD058A">
            <w:r>
              <w:t>Application exits.</w:t>
            </w:r>
          </w:p>
        </w:tc>
        <w:tc>
          <w:tcPr>
            <w:tcW w:w="703" w:type="dxa"/>
          </w:tcPr>
          <w:p w14:paraId="74E4EABF" w14:textId="3CBFE600" w:rsidR="00DD058A" w:rsidRDefault="00A836E3" w:rsidP="00DD058A">
            <w:pPr>
              <w:jc w:val="center"/>
            </w:pPr>
            <w:r>
              <w:t>•</w:t>
            </w:r>
          </w:p>
        </w:tc>
        <w:tc>
          <w:tcPr>
            <w:tcW w:w="685" w:type="dxa"/>
          </w:tcPr>
          <w:p w14:paraId="0D0E9A66" w14:textId="77777777" w:rsidR="00DD058A" w:rsidRDefault="00DD058A" w:rsidP="00DD058A">
            <w:pPr>
              <w:jc w:val="center"/>
            </w:pPr>
          </w:p>
        </w:tc>
      </w:tr>
    </w:tbl>
    <w:p w14:paraId="516F3B3F" w14:textId="0AEAC9F1" w:rsidR="000C1CC3" w:rsidRPr="009732E4" w:rsidRDefault="000C1CC3" w:rsidP="009732E4">
      <w:pPr>
        <w:sectPr w:rsidR="000C1CC3" w:rsidRPr="009732E4" w:rsidSect="00152BB2">
          <w:headerReference w:type="first" r:id="rId22"/>
          <w:footerReference w:type="first" r:id="rId23"/>
          <w:pgSz w:w="16838" w:h="11906" w:orient="landscape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BCC4E53" w14:textId="653F3783" w:rsidR="009732E4" w:rsidRDefault="009732E4" w:rsidP="009732E4">
      <w:pPr>
        <w:pStyle w:val="Heading2"/>
      </w:pPr>
      <w:bookmarkStart w:id="2" w:name="_Toc26187389"/>
      <w:r>
        <w:lastRenderedPageBreak/>
        <w:t>Client</w:t>
      </w:r>
      <w:bookmarkEnd w:id="2"/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560"/>
        <w:gridCol w:w="2952"/>
        <w:gridCol w:w="3382"/>
        <w:gridCol w:w="7026"/>
        <w:gridCol w:w="704"/>
        <w:gridCol w:w="678"/>
      </w:tblGrid>
      <w:tr w:rsidR="00AC0A67" w14:paraId="3B8D0EF0" w14:textId="77777777" w:rsidTr="00433B6E">
        <w:tc>
          <w:tcPr>
            <w:tcW w:w="1560" w:type="dxa"/>
            <w:vMerge w:val="restart"/>
          </w:tcPr>
          <w:p w14:paraId="125A4EF0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Test Case No.</w:t>
            </w:r>
          </w:p>
        </w:tc>
        <w:tc>
          <w:tcPr>
            <w:tcW w:w="2952" w:type="dxa"/>
            <w:vMerge w:val="restart"/>
          </w:tcPr>
          <w:p w14:paraId="2D92F640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Description</w:t>
            </w:r>
          </w:p>
        </w:tc>
        <w:tc>
          <w:tcPr>
            <w:tcW w:w="3382" w:type="dxa"/>
            <w:vMerge w:val="restart"/>
          </w:tcPr>
          <w:p w14:paraId="79FDBD67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Expected result</w:t>
            </w:r>
          </w:p>
        </w:tc>
        <w:tc>
          <w:tcPr>
            <w:tcW w:w="7026" w:type="dxa"/>
            <w:vMerge w:val="restart"/>
          </w:tcPr>
          <w:p w14:paraId="1658158D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Result</w:t>
            </w:r>
          </w:p>
        </w:tc>
        <w:tc>
          <w:tcPr>
            <w:tcW w:w="1382" w:type="dxa"/>
            <w:gridSpan w:val="2"/>
          </w:tcPr>
          <w:p w14:paraId="4C3F82E3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Successful?</w:t>
            </w:r>
          </w:p>
        </w:tc>
      </w:tr>
      <w:tr w:rsidR="00AC0A67" w14:paraId="455BCE6B" w14:textId="77777777" w:rsidTr="00433B6E">
        <w:tc>
          <w:tcPr>
            <w:tcW w:w="1560" w:type="dxa"/>
            <w:vMerge/>
          </w:tcPr>
          <w:p w14:paraId="2D82EA2D" w14:textId="2C6FB959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2952" w:type="dxa"/>
            <w:vMerge/>
          </w:tcPr>
          <w:p w14:paraId="125E83C9" w14:textId="227CE526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3382" w:type="dxa"/>
            <w:vMerge/>
          </w:tcPr>
          <w:p w14:paraId="4EF27BC7" w14:textId="53133248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7026" w:type="dxa"/>
            <w:vMerge/>
          </w:tcPr>
          <w:p w14:paraId="47835F41" w14:textId="77777777" w:rsidR="00ED5C6A" w:rsidRPr="00FD3A41" w:rsidRDefault="00ED5C6A" w:rsidP="00FD3A41">
            <w:pPr>
              <w:jc w:val="center"/>
              <w:rPr>
                <w:b/>
              </w:rPr>
            </w:pPr>
          </w:p>
        </w:tc>
        <w:tc>
          <w:tcPr>
            <w:tcW w:w="704" w:type="dxa"/>
          </w:tcPr>
          <w:p w14:paraId="15EA11EA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Yes</w:t>
            </w:r>
          </w:p>
        </w:tc>
        <w:tc>
          <w:tcPr>
            <w:tcW w:w="678" w:type="dxa"/>
          </w:tcPr>
          <w:p w14:paraId="4FBDF48E" w14:textId="77777777" w:rsidR="00ED5C6A" w:rsidRPr="00FD3A41" w:rsidRDefault="00ED5C6A" w:rsidP="00FD3A41">
            <w:pPr>
              <w:jc w:val="center"/>
              <w:rPr>
                <w:b/>
              </w:rPr>
            </w:pPr>
            <w:r w:rsidRPr="00FD3A41">
              <w:rPr>
                <w:b/>
              </w:rPr>
              <w:t>No</w:t>
            </w:r>
          </w:p>
        </w:tc>
      </w:tr>
      <w:tr w:rsidR="00AC0A67" w14:paraId="3DDDE87D" w14:textId="77777777" w:rsidTr="00433B6E">
        <w:tc>
          <w:tcPr>
            <w:tcW w:w="1560" w:type="dxa"/>
          </w:tcPr>
          <w:p w14:paraId="6E0AA8BF" w14:textId="667CD3CB" w:rsidR="00A11667" w:rsidRDefault="00A11667" w:rsidP="00A11667">
            <w:r>
              <w:t>Test Case 1</w:t>
            </w:r>
          </w:p>
        </w:tc>
        <w:tc>
          <w:tcPr>
            <w:tcW w:w="2952" w:type="dxa"/>
          </w:tcPr>
          <w:p w14:paraId="29F8AB56" w14:textId="092836AF" w:rsidR="00A11667" w:rsidRDefault="00B50CEC" w:rsidP="00A11667">
            <w:r>
              <w:t>Try to connect when the server is not running.</w:t>
            </w:r>
          </w:p>
        </w:tc>
        <w:tc>
          <w:tcPr>
            <w:tcW w:w="3382" w:type="dxa"/>
          </w:tcPr>
          <w:p w14:paraId="43D1D723" w14:textId="4B1CC124" w:rsidR="00A11667" w:rsidRDefault="00B50CEC" w:rsidP="00A11667">
            <w:r>
              <w:t>Advised the server is not running.</w:t>
            </w:r>
          </w:p>
        </w:tc>
        <w:tc>
          <w:tcPr>
            <w:tcW w:w="7026" w:type="dxa"/>
          </w:tcPr>
          <w:p w14:paraId="64372BD6" w14:textId="3DAC1BB5" w:rsidR="00A11667" w:rsidRDefault="00FD3A41" w:rsidP="00A11667">
            <w:r>
              <w:rPr>
                <w:noProof/>
                <w:lang w:val="en-US"/>
              </w:rPr>
              <w:drawing>
                <wp:inline distT="0" distB="0" distL="0" distR="0" wp14:anchorId="0EAFBEDB" wp14:editId="073991B5">
                  <wp:extent cx="2162175" cy="12096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33998D94" w14:textId="77777777" w:rsidR="00A11667" w:rsidRDefault="00A11667" w:rsidP="00FD3A41">
            <w:pPr>
              <w:jc w:val="center"/>
            </w:pPr>
          </w:p>
        </w:tc>
        <w:tc>
          <w:tcPr>
            <w:tcW w:w="678" w:type="dxa"/>
          </w:tcPr>
          <w:p w14:paraId="24D942A1" w14:textId="77777777" w:rsidR="00A11667" w:rsidRDefault="00A11667" w:rsidP="00FD3A41">
            <w:pPr>
              <w:jc w:val="center"/>
            </w:pPr>
          </w:p>
        </w:tc>
      </w:tr>
      <w:tr w:rsidR="00AC0A67" w14:paraId="35DE6A72" w14:textId="77777777" w:rsidTr="00433B6E">
        <w:tc>
          <w:tcPr>
            <w:tcW w:w="1560" w:type="dxa"/>
          </w:tcPr>
          <w:p w14:paraId="052CE0A0" w14:textId="3C8386C4" w:rsidR="00A11667" w:rsidRDefault="00A11667" w:rsidP="00A11667">
            <w:r>
              <w:t>Test Case 2</w:t>
            </w:r>
          </w:p>
        </w:tc>
        <w:tc>
          <w:tcPr>
            <w:tcW w:w="2952" w:type="dxa"/>
          </w:tcPr>
          <w:p w14:paraId="25B20C1B" w14:textId="7C64184C" w:rsidR="00A11667" w:rsidRDefault="00935800" w:rsidP="00A11667">
            <w:r>
              <w:t>Try to login when the server is not running.</w:t>
            </w:r>
          </w:p>
        </w:tc>
        <w:tc>
          <w:tcPr>
            <w:tcW w:w="3382" w:type="dxa"/>
          </w:tcPr>
          <w:p w14:paraId="3A872134" w14:textId="4521A6CB" w:rsidR="00A11667" w:rsidRDefault="00B00FF6" w:rsidP="00A11667">
            <w:r>
              <w:t>Advised the server it not running.</w:t>
            </w:r>
          </w:p>
        </w:tc>
        <w:tc>
          <w:tcPr>
            <w:tcW w:w="7026" w:type="dxa"/>
          </w:tcPr>
          <w:p w14:paraId="6D11A6F9" w14:textId="65400A67" w:rsidR="00A11667" w:rsidRDefault="005F1EC3" w:rsidP="00A11667">
            <w:r>
              <w:rPr>
                <w:noProof/>
                <w:lang w:val="en-US"/>
              </w:rPr>
              <w:drawing>
                <wp:inline distT="0" distB="0" distL="0" distR="0" wp14:anchorId="64DBFD9D" wp14:editId="669D54F6">
                  <wp:extent cx="2133600" cy="1981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93F8B8D" w14:textId="6D1359D4" w:rsidR="00A11667" w:rsidRDefault="005F1EC3" w:rsidP="00FD3A41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75D98C0B" w14:textId="77777777" w:rsidR="00A11667" w:rsidRDefault="00A11667" w:rsidP="00FD3A41">
            <w:pPr>
              <w:jc w:val="center"/>
            </w:pPr>
          </w:p>
        </w:tc>
      </w:tr>
      <w:tr w:rsidR="00AC0A67" w14:paraId="3AEB488E" w14:textId="77777777" w:rsidTr="00433B6E">
        <w:tc>
          <w:tcPr>
            <w:tcW w:w="1560" w:type="dxa"/>
          </w:tcPr>
          <w:p w14:paraId="30A67959" w14:textId="1CD5EE3D" w:rsidR="00A11667" w:rsidRDefault="00A11667" w:rsidP="00A11667">
            <w:r>
              <w:t>Test Case 3</w:t>
            </w:r>
          </w:p>
        </w:tc>
        <w:tc>
          <w:tcPr>
            <w:tcW w:w="2952" w:type="dxa"/>
          </w:tcPr>
          <w:p w14:paraId="7D8A0E51" w14:textId="7AD20C8F" w:rsidR="00A11667" w:rsidRDefault="00C95971" w:rsidP="00A11667">
            <w:r>
              <w:t>Connect to the server when it is running.</w:t>
            </w:r>
          </w:p>
        </w:tc>
        <w:tc>
          <w:tcPr>
            <w:tcW w:w="3382" w:type="dxa"/>
          </w:tcPr>
          <w:p w14:paraId="3454221A" w14:textId="535688F3" w:rsidR="00A11667" w:rsidRDefault="004C759C" w:rsidP="00A11667">
            <w:r>
              <w:t>Advised the client was able to connect.</w:t>
            </w:r>
          </w:p>
        </w:tc>
        <w:tc>
          <w:tcPr>
            <w:tcW w:w="7026" w:type="dxa"/>
          </w:tcPr>
          <w:p w14:paraId="1AAD0FD9" w14:textId="759CE6FA" w:rsidR="00A11667" w:rsidRDefault="006F5668" w:rsidP="00A11667">
            <w:bookmarkStart w:id="3" w:name="_GoBack"/>
            <w:r>
              <w:rPr>
                <w:noProof/>
                <w:lang w:val="en-US"/>
              </w:rPr>
              <w:drawing>
                <wp:inline distT="0" distB="0" distL="0" distR="0" wp14:anchorId="1F55FA16" wp14:editId="4067DBCF">
                  <wp:extent cx="2133600" cy="1333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  <w:tc>
          <w:tcPr>
            <w:tcW w:w="704" w:type="dxa"/>
          </w:tcPr>
          <w:p w14:paraId="7C45A77C" w14:textId="3E29245D" w:rsidR="00A11667" w:rsidRDefault="00371CEF" w:rsidP="00FD3A41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17372DF8" w14:textId="77777777" w:rsidR="00A11667" w:rsidRDefault="00A11667" w:rsidP="00FD3A41">
            <w:pPr>
              <w:jc w:val="center"/>
            </w:pPr>
          </w:p>
        </w:tc>
      </w:tr>
      <w:tr w:rsidR="00AC0A67" w14:paraId="5565AA4C" w14:textId="77777777" w:rsidTr="00433B6E">
        <w:tc>
          <w:tcPr>
            <w:tcW w:w="1560" w:type="dxa"/>
          </w:tcPr>
          <w:p w14:paraId="6F4B31AC" w14:textId="56215640" w:rsidR="00371CEF" w:rsidRDefault="00371CEF" w:rsidP="00371CEF">
            <w:r>
              <w:lastRenderedPageBreak/>
              <w:t>Test Case 4</w:t>
            </w:r>
          </w:p>
        </w:tc>
        <w:tc>
          <w:tcPr>
            <w:tcW w:w="2952" w:type="dxa"/>
          </w:tcPr>
          <w:p w14:paraId="32BD7544" w14:textId="7AA8F2BE" w:rsidR="00371CEF" w:rsidRDefault="00371CEF" w:rsidP="00371CEF">
            <w:r>
              <w:t>Try to login without a User ID or password.</w:t>
            </w:r>
          </w:p>
        </w:tc>
        <w:tc>
          <w:tcPr>
            <w:tcW w:w="3382" w:type="dxa"/>
          </w:tcPr>
          <w:p w14:paraId="29488D31" w14:textId="41662E82" w:rsidR="00371CEF" w:rsidRDefault="00416686" w:rsidP="00371CEF">
            <w:r>
              <w:t>Asked to input required data.</w:t>
            </w:r>
          </w:p>
        </w:tc>
        <w:tc>
          <w:tcPr>
            <w:tcW w:w="7026" w:type="dxa"/>
          </w:tcPr>
          <w:p w14:paraId="5F5D6252" w14:textId="5869B8AE" w:rsidR="00371CEF" w:rsidRDefault="00F77418" w:rsidP="00371CEF">
            <w:r>
              <w:rPr>
                <w:noProof/>
                <w:lang w:val="en-US"/>
              </w:rPr>
              <w:drawing>
                <wp:inline distT="0" distB="0" distL="0" distR="0" wp14:anchorId="6ADED78E" wp14:editId="02005575">
                  <wp:extent cx="2143125" cy="19621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1C91D59C" w14:textId="5610EB9D" w:rsidR="00371CEF" w:rsidRDefault="00F77418" w:rsidP="00371CEF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21BC71C7" w14:textId="77777777" w:rsidR="00371CEF" w:rsidRDefault="00371CEF" w:rsidP="00371CEF">
            <w:pPr>
              <w:jc w:val="center"/>
            </w:pPr>
          </w:p>
        </w:tc>
      </w:tr>
      <w:tr w:rsidR="00AC0A67" w14:paraId="3AE2BCD4" w14:textId="77777777" w:rsidTr="00433B6E">
        <w:tc>
          <w:tcPr>
            <w:tcW w:w="1560" w:type="dxa"/>
          </w:tcPr>
          <w:p w14:paraId="3842F8A1" w14:textId="57F6C903" w:rsidR="00371CEF" w:rsidRDefault="00371CEF" w:rsidP="00371CEF">
            <w:r>
              <w:t>Test Case 5</w:t>
            </w:r>
          </w:p>
        </w:tc>
        <w:tc>
          <w:tcPr>
            <w:tcW w:w="2952" w:type="dxa"/>
          </w:tcPr>
          <w:p w14:paraId="7C491C37" w14:textId="470E42B3" w:rsidR="00371CEF" w:rsidRDefault="00524089" w:rsidP="00371CEF">
            <w:r>
              <w:t xml:space="preserve">Try to login </w:t>
            </w:r>
            <w:r w:rsidR="00371CEF">
              <w:t>without a Password.</w:t>
            </w:r>
          </w:p>
        </w:tc>
        <w:tc>
          <w:tcPr>
            <w:tcW w:w="3382" w:type="dxa"/>
          </w:tcPr>
          <w:p w14:paraId="1BCC611E" w14:textId="4DE3B243" w:rsidR="00371CEF" w:rsidRDefault="00416686" w:rsidP="00371CEF">
            <w:r>
              <w:t>Asked to input required data.</w:t>
            </w:r>
          </w:p>
        </w:tc>
        <w:tc>
          <w:tcPr>
            <w:tcW w:w="7026" w:type="dxa"/>
          </w:tcPr>
          <w:p w14:paraId="0AB68E8C" w14:textId="39CEB5D6" w:rsidR="00371CEF" w:rsidRDefault="00B17439" w:rsidP="00371CEF">
            <w:r>
              <w:rPr>
                <w:noProof/>
                <w:lang w:val="en-US"/>
              </w:rPr>
              <w:drawing>
                <wp:inline distT="0" distB="0" distL="0" distR="0" wp14:anchorId="4A22A4F0" wp14:editId="2E1E6EFE">
                  <wp:extent cx="2152650" cy="19907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188751C0" w14:textId="77777777" w:rsidR="00371CEF" w:rsidRDefault="00371CEF" w:rsidP="00371CEF">
            <w:pPr>
              <w:jc w:val="center"/>
            </w:pPr>
          </w:p>
        </w:tc>
        <w:tc>
          <w:tcPr>
            <w:tcW w:w="678" w:type="dxa"/>
          </w:tcPr>
          <w:p w14:paraId="1A57F1C4" w14:textId="77777777" w:rsidR="00371CEF" w:rsidRDefault="00371CEF" w:rsidP="00371CEF">
            <w:pPr>
              <w:jc w:val="center"/>
            </w:pPr>
          </w:p>
        </w:tc>
      </w:tr>
      <w:tr w:rsidR="00AC0A67" w14:paraId="64EC0BF8" w14:textId="77777777" w:rsidTr="00433B6E">
        <w:tc>
          <w:tcPr>
            <w:tcW w:w="1560" w:type="dxa"/>
          </w:tcPr>
          <w:p w14:paraId="2772D594" w14:textId="318A6A48" w:rsidR="00371CEF" w:rsidRDefault="00371CEF" w:rsidP="00371CEF">
            <w:r>
              <w:lastRenderedPageBreak/>
              <w:t>Test Case 6</w:t>
            </w:r>
          </w:p>
        </w:tc>
        <w:tc>
          <w:tcPr>
            <w:tcW w:w="2952" w:type="dxa"/>
          </w:tcPr>
          <w:p w14:paraId="7B7849F5" w14:textId="0568B1A5" w:rsidR="00371CEF" w:rsidRDefault="00371CEF" w:rsidP="009A482A">
            <w:r>
              <w:t xml:space="preserve">Try to </w:t>
            </w:r>
            <w:r w:rsidR="009A482A">
              <w:t>login</w:t>
            </w:r>
            <w:r>
              <w:t xml:space="preserve"> without a User ID.</w:t>
            </w:r>
          </w:p>
        </w:tc>
        <w:tc>
          <w:tcPr>
            <w:tcW w:w="3382" w:type="dxa"/>
          </w:tcPr>
          <w:p w14:paraId="50BA28E0" w14:textId="6F066B60" w:rsidR="00371CEF" w:rsidRDefault="00416686" w:rsidP="00371CEF">
            <w:r>
              <w:t>Asked to input required data.</w:t>
            </w:r>
          </w:p>
        </w:tc>
        <w:tc>
          <w:tcPr>
            <w:tcW w:w="7026" w:type="dxa"/>
          </w:tcPr>
          <w:p w14:paraId="10BEF05F" w14:textId="030DBB61" w:rsidR="00371CEF" w:rsidRDefault="00B17439" w:rsidP="00371CEF">
            <w:r>
              <w:rPr>
                <w:noProof/>
                <w:lang w:val="en-US"/>
              </w:rPr>
              <w:drawing>
                <wp:inline distT="0" distB="0" distL="0" distR="0" wp14:anchorId="40DA2977" wp14:editId="0C75A10A">
                  <wp:extent cx="2095500" cy="19335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08181B92" w14:textId="77777777" w:rsidR="00371CEF" w:rsidRDefault="00371CEF" w:rsidP="00371CEF">
            <w:pPr>
              <w:jc w:val="center"/>
            </w:pPr>
          </w:p>
        </w:tc>
        <w:tc>
          <w:tcPr>
            <w:tcW w:w="678" w:type="dxa"/>
          </w:tcPr>
          <w:p w14:paraId="1FE66637" w14:textId="77777777" w:rsidR="00371CEF" w:rsidRDefault="00371CEF" w:rsidP="00371CEF">
            <w:pPr>
              <w:jc w:val="center"/>
            </w:pPr>
          </w:p>
        </w:tc>
      </w:tr>
      <w:tr w:rsidR="00AC0A67" w14:paraId="63DDEB08" w14:textId="77777777" w:rsidTr="00433B6E">
        <w:tc>
          <w:tcPr>
            <w:tcW w:w="1560" w:type="dxa"/>
          </w:tcPr>
          <w:p w14:paraId="4E940794" w14:textId="261C1F1B" w:rsidR="00371CEF" w:rsidRDefault="00371CEF" w:rsidP="00371CEF">
            <w:r>
              <w:t>Test Case 7</w:t>
            </w:r>
          </w:p>
        </w:tc>
        <w:tc>
          <w:tcPr>
            <w:tcW w:w="2952" w:type="dxa"/>
          </w:tcPr>
          <w:p w14:paraId="1FF3947B" w14:textId="4B4B8010" w:rsidR="00371CEF" w:rsidRDefault="00B17439" w:rsidP="00371CEF">
            <w:r>
              <w:t>Try to login in with a User ID that doesn’t exist.</w:t>
            </w:r>
          </w:p>
        </w:tc>
        <w:tc>
          <w:tcPr>
            <w:tcW w:w="3382" w:type="dxa"/>
          </w:tcPr>
          <w:p w14:paraId="5E93F2BF" w14:textId="74C83AD2" w:rsidR="00371CEF" w:rsidRDefault="007312BF" w:rsidP="00371CEF">
            <w:r>
              <w:t>Advised that a user with that User ID doesn’t exist.</w:t>
            </w:r>
          </w:p>
        </w:tc>
        <w:tc>
          <w:tcPr>
            <w:tcW w:w="7026" w:type="dxa"/>
          </w:tcPr>
          <w:p w14:paraId="6CD46ED6" w14:textId="072BC718" w:rsidR="00371CEF" w:rsidRDefault="007312BF" w:rsidP="00371CEF">
            <w:r>
              <w:rPr>
                <w:noProof/>
                <w:lang w:val="en-US"/>
              </w:rPr>
              <w:drawing>
                <wp:inline distT="0" distB="0" distL="0" distR="0" wp14:anchorId="3581AB47" wp14:editId="4A94882D">
                  <wp:extent cx="2152650" cy="9239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2CAD05B3" w14:textId="7DD79B94" w:rsidR="00371CEF" w:rsidRDefault="004167F7" w:rsidP="00371CEF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04C0648B" w14:textId="77777777" w:rsidR="00371CEF" w:rsidRDefault="00371CEF" w:rsidP="00371CEF">
            <w:pPr>
              <w:jc w:val="center"/>
            </w:pPr>
          </w:p>
        </w:tc>
      </w:tr>
      <w:tr w:rsidR="00AC0A67" w14:paraId="4ED6B53F" w14:textId="77777777" w:rsidTr="00433B6E">
        <w:tc>
          <w:tcPr>
            <w:tcW w:w="1560" w:type="dxa"/>
          </w:tcPr>
          <w:p w14:paraId="538E7722" w14:textId="1FE20535" w:rsidR="00B17439" w:rsidRDefault="00B17439" w:rsidP="00B17439">
            <w:r>
              <w:t>Test Case 8</w:t>
            </w:r>
          </w:p>
        </w:tc>
        <w:tc>
          <w:tcPr>
            <w:tcW w:w="2952" w:type="dxa"/>
          </w:tcPr>
          <w:p w14:paraId="1B7D3C67" w14:textId="325154CC" w:rsidR="00B17439" w:rsidRDefault="00B17439" w:rsidP="00B17439">
            <w:r>
              <w:t>Login with an incorrect User ID and Password.</w:t>
            </w:r>
          </w:p>
        </w:tc>
        <w:tc>
          <w:tcPr>
            <w:tcW w:w="3382" w:type="dxa"/>
          </w:tcPr>
          <w:p w14:paraId="2E830839" w14:textId="29DBB50A" w:rsidR="00B17439" w:rsidRDefault="00416686" w:rsidP="00B17439">
            <w:r>
              <w:t>Asked to input required data.</w:t>
            </w:r>
          </w:p>
        </w:tc>
        <w:tc>
          <w:tcPr>
            <w:tcW w:w="7026" w:type="dxa"/>
          </w:tcPr>
          <w:p w14:paraId="73DF2D26" w14:textId="752ED831" w:rsidR="00B17439" w:rsidRDefault="00B17439" w:rsidP="00B17439">
            <w:r>
              <w:rPr>
                <w:noProof/>
                <w:lang w:val="en-US"/>
              </w:rPr>
              <w:drawing>
                <wp:inline distT="0" distB="0" distL="0" distR="0" wp14:anchorId="2128D7F3" wp14:editId="36F13A67">
                  <wp:extent cx="2143125" cy="19526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3D3FEB8" w14:textId="027D5BA1" w:rsidR="00B17439" w:rsidRDefault="000769AF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06DFB2B0" w14:textId="77777777" w:rsidR="00B17439" w:rsidRDefault="00B17439" w:rsidP="00B17439">
            <w:pPr>
              <w:jc w:val="center"/>
            </w:pPr>
          </w:p>
        </w:tc>
      </w:tr>
      <w:tr w:rsidR="00AC0A67" w14:paraId="4F54CC7B" w14:textId="77777777" w:rsidTr="00433B6E">
        <w:tc>
          <w:tcPr>
            <w:tcW w:w="1560" w:type="dxa"/>
          </w:tcPr>
          <w:p w14:paraId="1DF40B47" w14:textId="3CEE9726" w:rsidR="00B17439" w:rsidRDefault="00B17439" w:rsidP="00B17439">
            <w:r>
              <w:lastRenderedPageBreak/>
              <w:t>Test Case 9</w:t>
            </w:r>
          </w:p>
        </w:tc>
        <w:tc>
          <w:tcPr>
            <w:tcW w:w="2952" w:type="dxa"/>
          </w:tcPr>
          <w:p w14:paraId="36617105" w14:textId="5F5A52F0" w:rsidR="00B17439" w:rsidRDefault="00B17439" w:rsidP="00B17439">
            <w:r>
              <w:t>Login with a correct User ID and Password.</w:t>
            </w:r>
          </w:p>
        </w:tc>
        <w:tc>
          <w:tcPr>
            <w:tcW w:w="3382" w:type="dxa"/>
          </w:tcPr>
          <w:p w14:paraId="53399891" w14:textId="4EBBC41E" w:rsidR="00B17439" w:rsidRDefault="00416686" w:rsidP="00511795">
            <w:r>
              <w:t>Advised login wa</w:t>
            </w:r>
            <w:r w:rsidR="00511795">
              <w:t>s successful and the applications become accessible.</w:t>
            </w:r>
          </w:p>
        </w:tc>
        <w:tc>
          <w:tcPr>
            <w:tcW w:w="7026" w:type="dxa"/>
          </w:tcPr>
          <w:p w14:paraId="639EE504" w14:textId="58CA9C47" w:rsidR="00B17439" w:rsidRDefault="00511795" w:rsidP="00B17439">
            <w:r>
              <w:rPr>
                <w:noProof/>
                <w:lang w:val="en-US"/>
              </w:rPr>
              <w:drawing>
                <wp:inline distT="0" distB="0" distL="0" distR="0" wp14:anchorId="6FDA329F" wp14:editId="20D4EE02">
                  <wp:extent cx="4038600" cy="218122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61C4AB55" w14:textId="3F7A8313" w:rsidR="00B17439" w:rsidRDefault="000769AF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50EDD6C3" w14:textId="77777777" w:rsidR="00B17439" w:rsidRDefault="00B17439" w:rsidP="00B17439">
            <w:pPr>
              <w:jc w:val="center"/>
            </w:pPr>
          </w:p>
        </w:tc>
      </w:tr>
      <w:tr w:rsidR="00AC0A67" w14:paraId="4661583C" w14:textId="77777777" w:rsidTr="00433B6E">
        <w:tc>
          <w:tcPr>
            <w:tcW w:w="1560" w:type="dxa"/>
          </w:tcPr>
          <w:p w14:paraId="03357C21" w14:textId="28295EEE" w:rsidR="00B17439" w:rsidRDefault="00B17439" w:rsidP="00B17439">
            <w:r>
              <w:t>Test Case 10</w:t>
            </w:r>
          </w:p>
        </w:tc>
        <w:tc>
          <w:tcPr>
            <w:tcW w:w="2952" w:type="dxa"/>
          </w:tcPr>
          <w:p w14:paraId="35E7B19D" w14:textId="2A9DE5C7" w:rsidR="00B17439" w:rsidRDefault="00465CF0" w:rsidP="00775777">
            <w:r>
              <w:t xml:space="preserve">Launch Annual Salaries </w:t>
            </w:r>
            <w:r w:rsidR="00775777">
              <w:t>a</w:t>
            </w:r>
            <w:r>
              <w:t>pplication.</w:t>
            </w:r>
          </w:p>
        </w:tc>
        <w:tc>
          <w:tcPr>
            <w:tcW w:w="3382" w:type="dxa"/>
          </w:tcPr>
          <w:p w14:paraId="1495B3A6" w14:textId="23ACB480" w:rsidR="00B17439" w:rsidRDefault="00775777" w:rsidP="00B17439">
            <w:r>
              <w:t>Annual Salaries application launches.</w:t>
            </w:r>
          </w:p>
        </w:tc>
        <w:tc>
          <w:tcPr>
            <w:tcW w:w="7026" w:type="dxa"/>
          </w:tcPr>
          <w:p w14:paraId="4E19A917" w14:textId="6C7ECCBA" w:rsidR="00B17439" w:rsidRDefault="00AC0A67" w:rsidP="00B17439">
            <w:r>
              <w:rPr>
                <w:noProof/>
                <w:lang w:val="en-US"/>
              </w:rPr>
              <w:drawing>
                <wp:inline distT="0" distB="0" distL="0" distR="0" wp14:anchorId="5780E36B" wp14:editId="25AAFDFF">
                  <wp:extent cx="3076575" cy="350932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42" cy="362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4978C3A0" w14:textId="4F7539B9" w:rsidR="00B17439" w:rsidRDefault="00AC0A67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38F5BD06" w14:textId="77777777" w:rsidR="00B17439" w:rsidRDefault="00B17439" w:rsidP="00B17439">
            <w:pPr>
              <w:jc w:val="center"/>
            </w:pPr>
          </w:p>
        </w:tc>
      </w:tr>
      <w:tr w:rsidR="00AC0A67" w14:paraId="511F070A" w14:textId="77777777" w:rsidTr="00433B6E">
        <w:tc>
          <w:tcPr>
            <w:tcW w:w="1560" w:type="dxa"/>
          </w:tcPr>
          <w:p w14:paraId="1F82D376" w14:textId="562B86EF" w:rsidR="00B17439" w:rsidRDefault="00B17439" w:rsidP="00B17439">
            <w:r>
              <w:lastRenderedPageBreak/>
              <w:t>Test Case 11</w:t>
            </w:r>
          </w:p>
        </w:tc>
        <w:tc>
          <w:tcPr>
            <w:tcW w:w="2952" w:type="dxa"/>
          </w:tcPr>
          <w:p w14:paraId="78F70B4A" w14:textId="3C5A5893" w:rsidR="00B17439" w:rsidRDefault="00775777" w:rsidP="00775777">
            <w:r>
              <w:t>Launch Payroll application.</w:t>
            </w:r>
          </w:p>
        </w:tc>
        <w:tc>
          <w:tcPr>
            <w:tcW w:w="3382" w:type="dxa"/>
          </w:tcPr>
          <w:p w14:paraId="38790347" w14:textId="6F8A7DB1" w:rsidR="00B17439" w:rsidRDefault="00775777" w:rsidP="00B17439">
            <w:r>
              <w:t>Payroll application launches.</w:t>
            </w:r>
          </w:p>
        </w:tc>
        <w:tc>
          <w:tcPr>
            <w:tcW w:w="7026" w:type="dxa"/>
          </w:tcPr>
          <w:p w14:paraId="157F9C21" w14:textId="236DBF34" w:rsidR="00B17439" w:rsidRDefault="00AC0A67" w:rsidP="00B17439">
            <w:r>
              <w:rPr>
                <w:noProof/>
                <w:lang w:val="en-US"/>
              </w:rPr>
              <w:drawing>
                <wp:inline distT="0" distB="0" distL="0" distR="0" wp14:anchorId="444CE676" wp14:editId="02B3CBCB">
                  <wp:extent cx="4324350" cy="229057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426" cy="2305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" w:type="dxa"/>
          </w:tcPr>
          <w:p w14:paraId="5B954F97" w14:textId="77AA379D" w:rsidR="00B17439" w:rsidRDefault="00AC0A67" w:rsidP="00B17439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0A1B3724" w14:textId="77777777" w:rsidR="00B17439" w:rsidRDefault="00B17439" w:rsidP="00B17439">
            <w:pPr>
              <w:jc w:val="center"/>
            </w:pPr>
          </w:p>
        </w:tc>
      </w:tr>
      <w:tr w:rsidR="005615CB" w14:paraId="264BCBE6" w14:textId="77777777" w:rsidTr="00433B6E">
        <w:tc>
          <w:tcPr>
            <w:tcW w:w="1560" w:type="dxa"/>
          </w:tcPr>
          <w:p w14:paraId="2E5DF5DB" w14:textId="5EE45AAF" w:rsidR="005615CB" w:rsidRDefault="005615CB" w:rsidP="005615CB">
            <w:r>
              <w:t>Test Case 12</w:t>
            </w:r>
          </w:p>
        </w:tc>
        <w:tc>
          <w:tcPr>
            <w:tcW w:w="2952" w:type="dxa"/>
          </w:tcPr>
          <w:p w14:paraId="65ADA9A0" w14:textId="67CFF04B" w:rsidR="005615CB" w:rsidRDefault="005615CB" w:rsidP="005615CB">
            <w:r>
              <w:t>Press Ctrl + W to exit the application.</w:t>
            </w:r>
          </w:p>
        </w:tc>
        <w:tc>
          <w:tcPr>
            <w:tcW w:w="3382" w:type="dxa"/>
          </w:tcPr>
          <w:p w14:paraId="52513B83" w14:textId="2F426D73" w:rsidR="005615CB" w:rsidRDefault="005615CB" w:rsidP="005615CB">
            <w:r>
              <w:t>Application exits.</w:t>
            </w:r>
          </w:p>
        </w:tc>
        <w:tc>
          <w:tcPr>
            <w:tcW w:w="7026" w:type="dxa"/>
          </w:tcPr>
          <w:p w14:paraId="1164E902" w14:textId="226DA674" w:rsidR="005615CB" w:rsidRDefault="005615CB" w:rsidP="005615CB">
            <w:r>
              <w:t>Application exits.</w:t>
            </w:r>
          </w:p>
        </w:tc>
        <w:tc>
          <w:tcPr>
            <w:tcW w:w="704" w:type="dxa"/>
          </w:tcPr>
          <w:p w14:paraId="674BB217" w14:textId="6397632A" w:rsidR="005615CB" w:rsidRDefault="005615CB" w:rsidP="005615CB">
            <w:pPr>
              <w:jc w:val="center"/>
            </w:pPr>
            <w:r>
              <w:t>•</w:t>
            </w:r>
          </w:p>
        </w:tc>
        <w:tc>
          <w:tcPr>
            <w:tcW w:w="678" w:type="dxa"/>
          </w:tcPr>
          <w:p w14:paraId="5DFBF751" w14:textId="77777777" w:rsidR="005615CB" w:rsidRDefault="005615CB" w:rsidP="005615CB">
            <w:pPr>
              <w:jc w:val="center"/>
            </w:pPr>
          </w:p>
        </w:tc>
      </w:tr>
    </w:tbl>
    <w:p w14:paraId="0275143E" w14:textId="77777777" w:rsidR="009732E4" w:rsidRPr="009732E4" w:rsidRDefault="009732E4" w:rsidP="009732E4"/>
    <w:p w14:paraId="4E3D675B" w14:textId="77777777" w:rsidR="0067258A" w:rsidRDefault="0067258A" w:rsidP="009732E4">
      <w:pPr>
        <w:pStyle w:val="Heading1"/>
        <w:sectPr w:rsidR="0067258A" w:rsidSect="00E076ED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301AD61" w14:textId="15A3F6BD" w:rsidR="009732E4" w:rsidRDefault="009732E4" w:rsidP="009732E4">
      <w:pPr>
        <w:pStyle w:val="Heading1"/>
      </w:pPr>
      <w:bookmarkStart w:id="4" w:name="_Toc26187390"/>
      <w:r>
        <w:lastRenderedPageBreak/>
        <w:t>Debugging</w:t>
      </w:r>
      <w:bookmarkEnd w:id="4"/>
    </w:p>
    <w:p w14:paraId="480331B6" w14:textId="77777777" w:rsidR="008E3708" w:rsidRDefault="004F1253" w:rsidP="001335D9">
      <w:pPr>
        <w:rPr>
          <w:noProof/>
          <w:lang w:eastAsia="en-AU"/>
        </w:rPr>
      </w:pPr>
      <w:r>
        <w:t>When trying to export passwordHash and Salt to CSV received the below exception.</w:t>
      </w:r>
    </w:p>
    <w:p w14:paraId="41D92A6C" w14:textId="1091E4CC" w:rsidR="009B0728" w:rsidRDefault="008E3708" w:rsidP="001335D9">
      <w:r>
        <w:rPr>
          <w:noProof/>
          <w:lang w:val="en-US"/>
        </w:rPr>
        <w:drawing>
          <wp:inline distT="0" distB="0" distL="0" distR="0" wp14:anchorId="1DCA6D2F" wp14:editId="79CB5CCB">
            <wp:extent cx="39719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267E" w14:textId="21BF1DD4" w:rsidR="008E3708" w:rsidRDefault="008E3708" w:rsidP="001335D9">
      <w:r>
        <w:t>Needed to Encode the data so that it was able to be exported.</w:t>
      </w:r>
    </w:p>
    <w:p w14:paraId="3BE80A42" w14:textId="066D9365" w:rsidR="008E3708" w:rsidRDefault="008E3708" w:rsidP="001335D9">
      <w:r>
        <w:rPr>
          <w:noProof/>
          <w:lang w:val="en-US"/>
        </w:rPr>
        <w:drawing>
          <wp:inline distT="0" distB="0" distL="0" distR="0" wp14:anchorId="34BC3CCB" wp14:editId="0C5A56F6">
            <wp:extent cx="5731510" cy="88773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708" w:rsidSect="00E076E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11524" w14:textId="77777777" w:rsidR="00D261D4" w:rsidRDefault="00D261D4" w:rsidP="0037578C">
      <w:pPr>
        <w:spacing w:after="0" w:line="240" w:lineRule="auto"/>
      </w:pPr>
      <w:r>
        <w:separator/>
      </w:r>
    </w:p>
  </w:endnote>
  <w:endnote w:type="continuationSeparator" w:id="0">
    <w:p w14:paraId="4BBB336A" w14:textId="77777777" w:rsidR="00D261D4" w:rsidRDefault="00D261D4" w:rsidP="0037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8728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EDE8E" w14:textId="3DE5EB60" w:rsidR="006C20D3" w:rsidRDefault="006C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6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58A6292" w14:textId="77777777" w:rsidR="006C20D3" w:rsidRDefault="006C20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9256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810AC" w14:textId="6D5235F7" w:rsidR="006C20D3" w:rsidRDefault="006C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6E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8645F16" w14:textId="77777777" w:rsidR="006C20D3" w:rsidRDefault="006C20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418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53342" w14:textId="1F3A5833" w:rsidR="006C20D3" w:rsidRDefault="006C20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76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6AC1D07" w14:textId="77777777" w:rsidR="006C20D3" w:rsidRDefault="006C20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F90ED" w14:textId="77777777" w:rsidR="00D261D4" w:rsidRDefault="00D261D4" w:rsidP="0037578C">
      <w:pPr>
        <w:spacing w:after="0" w:line="240" w:lineRule="auto"/>
      </w:pPr>
      <w:r>
        <w:separator/>
      </w:r>
    </w:p>
  </w:footnote>
  <w:footnote w:type="continuationSeparator" w:id="0">
    <w:p w14:paraId="53AF3F67" w14:textId="77777777" w:rsidR="00D261D4" w:rsidRDefault="00D261D4" w:rsidP="0037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36A9" w14:textId="0BE6C9BD" w:rsidR="006C20D3" w:rsidRDefault="006C20D3">
    <w:pPr>
      <w:pStyle w:val="Header"/>
    </w:pPr>
    <w:r>
      <w:rPr>
        <w:lang w:val="en-US"/>
      </w:rPr>
      <w:t>Luke Gough/30003918</w:t>
    </w:r>
    <w:r>
      <w:rPr>
        <w:lang w:val="en-US"/>
      </w:rPr>
      <w:tab/>
      <w:t>Programming II</w:t>
    </w:r>
    <w:r w:rsidR="00E076ED">
      <w:rPr>
        <w:lang w:val="en-US"/>
      </w:rPr>
      <w:t>I</w:t>
    </w:r>
    <w:r w:rsidR="00E076ED">
      <w:rPr>
        <w:lang w:val="en-US"/>
      </w:rPr>
      <w:tab/>
      <w:t>AT3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9C"/>
    <w:multiLevelType w:val="hybridMultilevel"/>
    <w:tmpl w:val="1E529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D57D7"/>
    <w:multiLevelType w:val="hybridMultilevel"/>
    <w:tmpl w:val="C3E0F7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64E3"/>
    <w:multiLevelType w:val="hybridMultilevel"/>
    <w:tmpl w:val="39C8F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C6781"/>
    <w:multiLevelType w:val="hybridMultilevel"/>
    <w:tmpl w:val="F68A9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11AE"/>
    <w:multiLevelType w:val="hybridMultilevel"/>
    <w:tmpl w:val="39C8FB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E0438"/>
    <w:multiLevelType w:val="hybridMultilevel"/>
    <w:tmpl w:val="1DF6C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F552F"/>
    <w:multiLevelType w:val="hybridMultilevel"/>
    <w:tmpl w:val="F788D7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708F3"/>
    <w:multiLevelType w:val="hybridMultilevel"/>
    <w:tmpl w:val="0450A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5B"/>
    <w:rsid w:val="000008DF"/>
    <w:rsid w:val="0004025F"/>
    <w:rsid w:val="00055465"/>
    <w:rsid w:val="0005799E"/>
    <w:rsid w:val="00065833"/>
    <w:rsid w:val="00071F08"/>
    <w:rsid w:val="00075DA6"/>
    <w:rsid w:val="000769AF"/>
    <w:rsid w:val="00093D47"/>
    <w:rsid w:val="000B62FF"/>
    <w:rsid w:val="000C1CC3"/>
    <w:rsid w:val="000C21C1"/>
    <w:rsid w:val="000C4A49"/>
    <w:rsid w:val="000D11FC"/>
    <w:rsid w:val="000E4413"/>
    <w:rsid w:val="001071CD"/>
    <w:rsid w:val="001112C8"/>
    <w:rsid w:val="0011553A"/>
    <w:rsid w:val="001335D9"/>
    <w:rsid w:val="00141460"/>
    <w:rsid w:val="001458B3"/>
    <w:rsid w:val="00152BB2"/>
    <w:rsid w:val="001842BA"/>
    <w:rsid w:val="001A02C9"/>
    <w:rsid w:val="001A1436"/>
    <w:rsid w:val="001A5372"/>
    <w:rsid w:val="001B35BE"/>
    <w:rsid w:val="001D2209"/>
    <w:rsid w:val="001D574E"/>
    <w:rsid w:val="001E1D3E"/>
    <w:rsid w:val="001E2C60"/>
    <w:rsid w:val="001F1185"/>
    <w:rsid w:val="002048F3"/>
    <w:rsid w:val="00216373"/>
    <w:rsid w:val="00217E9A"/>
    <w:rsid w:val="0022127D"/>
    <w:rsid w:val="002222B6"/>
    <w:rsid w:val="00222F91"/>
    <w:rsid w:val="0022509F"/>
    <w:rsid w:val="002306AF"/>
    <w:rsid w:val="002378CD"/>
    <w:rsid w:val="00254822"/>
    <w:rsid w:val="00264A75"/>
    <w:rsid w:val="00267BD2"/>
    <w:rsid w:val="00280646"/>
    <w:rsid w:val="0029247F"/>
    <w:rsid w:val="002A4D7F"/>
    <w:rsid w:val="002C2D82"/>
    <w:rsid w:val="003000F8"/>
    <w:rsid w:val="0030509F"/>
    <w:rsid w:val="003113FD"/>
    <w:rsid w:val="003219E6"/>
    <w:rsid w:val="003303B5"/>
    <w:rsid w:val="00333BB8"/>
    <w:rsid w:val="00336148"/>
    <w:rsid w:val="00340B33"/>
    <w:rsid w:val="00345595"/>
    <w:rsid w:val="00367442"/>
    <w:rsid w:val="00371CEF"/>
    <w:rsid w:val="0037578C"/>
    <w:rsid w:val="0038051A"/>
    <w:rsid w:val="00380B77"/>
    <w:rsid w:val="00395628"/>
    <w:rsid w:val="003A41F3"/>
    <w:rsid w:val="003A45F1"/>
    <w:rsid w:val="003A7D48"/>
    <w:rsid w:val="003B7898"/>
    <w:rsid w:val="003E36F7"/>
    <w:rsid w:val="00404DCC"/>
    <w:rsid w:val="00406755"/>
    <w:rsid w:val="00415623"/>
    <w:rsid w:val="00416686"/>
    <w:rsid w:val="004167F7"/>
    <w:rsid w:val="00416A12"/>
    <w:rsid w:val="00430F06"/>
    <w:rsid w:val="00433B6E"/>
    <w:rsid w:val="004361A3"/>
    <w:rsid w:val="00453E6E"/>
    <w:rsid w:val="00457B9F"/>
    <w:rsid w:val="004611F5"/>
    <w:rsid w:val="00465CF0"/>
    <w:rsid w:val="00480A3F"/>
    <w:rsid w:val="00484EBE"/>
    <w:rsid w:val="0048596E"/>
    <w:rsid w:val="004A2F2C"/>
    <w:rsid w:val="004C759C"/>
    <w:rsid w:val="004C761B"/>
    <w:rsid w:val="004D4B4A"/>
    <w:rsid w:val="004E3DCE"/>
    <w:rsid w:val="004F01C9"/>
    <w:rsid w:val="004F1253"/>
    <w:rsid w:val="004F63ED"/>
    <w:rsid w:val="0050516B"/>
    <w:rsid w:val="00505FAE"/>
    <w:rsid w:val="005074EE"/>
    <w:rsid w:val="00511795"/>
    <w:rsid w:val="00512477"/>
    <w:rsid w:val="005153CA"/>
    <w:rsid w:val="00524089"/>
    <w:rsid w:val="005263B3"/>
    <w:rsid w:val="00526F21"/>
    <w:rsid w:val="0055332B"/>
    <w:rsid w:val="005615CB"/>
    <w:rsid w:val="005653BA"/>
    <w:rsid w:val="005958FD"/>
    <w:rsid w:val="005C0ED0"/>
    <w:rsid w:val="005C38BB"/>
    <w:rsid w:val="005C5B8D"/>
    <w:rsid w:val="005D233B"/>
    <w:rsid w:val="005F1EC3"/>
    <w:rsid w:val="005F4EA6"/>
    <w:rsid w:val="006040D8"/>
    <w:rsid w:val="006061FF"/>
    <w:rsid w:val="006064A5"/>
    <w:rsid w:val="006236D4"/>
    <w:rsid w:val="0067258A"/>
    <w:rsid w:val="0068394E"/>
    <w:rsid w:val="0069199B"/>
    <w:rsid w:val="006B1D05"/>
    <w:rsid w:val="006C20D3"/>
    <w:rsid w:val="006C731A"/>
    <w:rsid w:val="006C7EEE"/>
    <w:rsid w:val="006E30CD"/>
    <w:rsid w:val="006F5668"/>
    <w:rsid w:val="006F7A9C"/>
    <w:rsid w:val="007052F3"/>
    <w:rsid w:val="007158E4"/>
    <w:rsid w:val="00720974"/>
    <w:rsid w:val="00726778"/>
    <w:rsid w:val="007312BF"/>
    <w:rsid w:val="0073355D"/>
    <w:rsid w:val="00764306"/>
    <w:rsid w:val="0076533B"/>
    <w:rsid w:val="00775777"/>
    <w:rsid w:val="00777433"/>
    <w:rsid w:val="00780C07"/>
    <w:rsid w:val="007A73D7"/>
    <w:rsid w:val="007B1459"/>
    <w:rsid w:val="007B5D3F"/>
    <w:rsid w:val="007C2DD0"/>
    <w:rsid w:val="007C67E8"/>
    <w:rsid w:val="0081090B"/>
    <w:rsid w:val="008148FF"/>
    <w:rsid w:val="00836599"/>
    <w:rsid w:val="00846FB2"/>
    <w:rsid w:val="0087153A"/>
    <w:rsid w:val="008820DD"/>
    <w:rsid w:val="008874D2"/>
    <w:rsid w:val="008B49AA"/>
    <w:rsid w:val="008B5405"/>
    <w:rsid w:val="008C159D"/>
    <w:rsid w:val="008D03A0"/>
    <w:rsid w:val="008E1909"/>
    <w:rsid w:val="008E3708"/>
    <w:rsid w:val="009021EE"/>
    <w:rsid w:val="0091556F"/>
    <w:rsid w:val="00920CE4"/>
    <w:rsid w:val="00935800"/>
    <w:rsid w:val="00935C9F"/>
    <w:rsid w:val="00942231"/>
    <w:rsid w:val="009629FD"/>
    <w:rsid w:val="00963BC0"/>
    <w:rsid w:val="009651E4"/>
    <w:rsid w:val="0096590F"/>
    <w:rsid w:val="009732E4"/>
    <w:rsid w:val="00976A73"/>
    <w:rsid w:val="009817B5"/>
    <w:rsid w:val="009928F9"/>
    <w:rsid w:val="009A482A"/>
    <w:rsid w:val="009A5526"/>
    <w:rsid w:val="009B0728"/>
    <w:rsid w:val="009B340B"/>
    <w:rsid w:val="009C0E69"/>
    <w:rsid w:val="009C5904"/>
    <w:rsid w:val="009C5942"/>
    <w:rsid w:val="009E5CEF"/>
    <w:rsid w:val="009E795B"/>
    <w:rsid w:val="009F6C0C"/>
    <w:rsid w:val="00A0452C"/>
    <w:rsid w:val="00A1113B"/>
    <w:rsid w:val="00A11667"/>
    <w:rsid w:val="00A1219B"/>
    <w:rsid w:val="00A417F8"/>
    <w:rsid w:val="00A630EF"/>
    <w:rsid w:val="00A71DCB"/>
    <w:rsid w:val="00A822D6"/>
    <w:rsid w:val="00A836E3"/>
    <w:rsid w:val="00AA1514"/>
    <w:rsid w:val="00AB0745"/>
    <w:rsid w:val="00AC0A67"/>
    <w:rsid w:val="00AD25FF"/>
    <w:rsid w:val="00AF3375"/>
    <w:rsid w:val="00AF3E0A"/>
    <w:rsid w:val="00B00FF6"/>
    <w:rsid w:val="00B17439"/>
    <w:rsid w:val="00B251E2"/>
    <w:rsid w:val="00B44938"/>
    <w:rsid w:val="00B50CEC"/>
    <w:rsid w:val="00B51760"/>
    <w:rsid w:val="00B5196E"/>
    <w:rsid w:val="00B55F68"/>
    <w:rsid w:val="00B74BBB"/>
    <w:rsid w:val="00BC1F99"/>
    <w:rsid w:val="00BC2F0D"/>
    <w:rsid w:val="00BD6ED4"/>
    <w:rsid w:val="00BE59D5"/>
    <w:rsid w:val="00BF1248"/>
    <w:rsid w:val="00C1120E"/>
    <w:rsid w:val="00C1158C"/>
    <w:rsid w:val="00C117ED"/>
    <w:rsid w:val="00C15020"/>
    <w:rsid w:val="00C17C9D"/>
    <w:rsid w:val="00C41C0E"/>
    <w:rsid w:val="00C4715D"/>
    <w:rsid w:val="00C64158"/>
    <w:rsid w:val="00C64659"/>
    <w:rsid w:val="00C73DE5"/>
    <w:rsid w:val="00C94196"/>
    <w:rsid w:val="00C95971"/>
    <w:rsid w:val="00CB1BEB"/>
    <w:rsid w:val="00D01783"/>
    <w:rsid w:val="00D07BC2"/>
    <w:rsid w:val="00D13118"/>
    <w:rsid w:val="00D15009"/>
    <w:rsid w:val="00D261D4"/>
    <w:rsid w:val="00D27707"/>
    <w:rsid w:val="00D33E87"/>
    <w:rsid w:val="00D45DC9"/>
    <w:rsid w:val="00D64899"/>
    <w:rsid w:val="00D662AE"/>
    <w:rsid w:val="00DA1105"/>
    <w:rsid w:val="00DA57D4"/>
    <w:rsid w:val="00DB414D"/>
    <w:rsid w:val="00DB5B2E"/>
    <w:rsid w:val="00DB5B56"/>
    <w:rsid w:val="00DC4B6E"/>
    <w:rsid w:val="00DD058A"/>
    <w:rsid w:val="00E05549"/>
    <w:rsid w:val="00E076ED"/>
    <w:rsid w:val="00E104E5"/>
    <w:rsid w:val="00E12D1C"/>
    <w:rsid w:val="00E15B33"/>
    <w:rsid w:val="00E15E55"/>
    <w:rsid w:val="00E23ED1"/>
    <w:rsid w:val="00E43139"/>
    <w:rsid w:val="00E4716B"/>
    <w:rsid w:val="00E73550"/>
    <w:rsid w:val="00E95870"/>
    <w:rsid w:val="00E964F4"/>
    <w:rsid w:val="00EA7E51"/>
    <w:rsid w:val="00EB16B4"/>
    <w:rsid w:val="00ED5C6A"/>
    <w:rsid w:val="00EE1363"/>
    <w:rsid w:val="00EE5060"/>
    <w:rsid w:val="00EF17EE"/>
    <w:rsid w:val="00F03375"/>
    <w:rsid w:val="00F33713"/>
    <w:rsid w:val="00F601FD"/>
    <w:rsid w:val="00F63817"/>
    <w:rsid w:val="00F661BD"/>
    <w:rsid w:val="00F77418"/>
    <w:rsid w:val="00F97FF5"/>
    <w:rsid w:val="00FA5E17"/>
    <w:rsid w:val="00FB24B9"/>
    <w:rsid w:val="00FB46DE"/>
    <w:rsid w:val="00FC639A"/>
    <w:rsid w:val="00FD3A41"/>
    <w:rsid w:val="00FD4F5B"/>
    <w:rsid w:val="00FE0BBA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4E0A"/>
  <w15:chartTrackingRefBased/>
  <w15:docId w15:val="{E76F6498-FF76-4BBE-A4AD-900DC19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7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578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37578C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3757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578C"/>
  </w:style>
  <w:style w:type="paragraph" w:styleId="Footer">
    <w:name w:val="footer"/>
    <w:basedOn w:val="Normal"/>
    <w:link w:val="FooterChar"/>
    <w:uiPriority w:val="99"/>
    <w:unhideWhenUsed/>
    <w:rsid w:val="00375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8C"/>
  </w:style>
  <w:style w:type="paragraph" w:styleId="TOCHeading">
    <w:name w:val="TOC Heading"/>
    <w:basedOn w:val="Heading1"/>
    <w:next w:val="Normal"/>
    <w:uiPriority w:val="39"/>
    <w:unhideWhenUsed/>
    <w:qFormat/>
    <w:rsid w:val="00780C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0C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C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41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7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E30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26F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6F21"/>
    <w:pPr>
      <w:spacing w:after="100"/>
      <w:ind w:left="440"/>
    </w:pPr>
  </w:style>
  <w:style w:type="table" w:styleId="TableGrid">
    <w:name w:val="Table Grid"/>
    <w:basedOn w:val="TableNormal"/>
    <w:uiPriority w:val="39"/>
    <w:rsid w:val="00D4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5367">
                  <w:marLeft w:val="21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52016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6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50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61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4744">
                                                  <w:marLeft w:val="22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8" w:space="9" w:color="1A73E8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5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9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22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36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2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South%20Metro\Cert%20IV%20Programming\Thursday%20Software%20Analysis\30003918_Repor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Lon16</b:Tag>
    <b:SourceType>InternetSite</b:SourceType>
    <b:Guid>{32547F0F-15E9-442D-88E4-0A9E98E14661}</b:Guid>
    <b:Author>
      <b:Author>
        <b:NameList>
          <b:Person>
            <b:Last>Lonergan</b:Last>
            <b:First>Kevin</b:First>
          </b:Person>
        </b:NameList>
      </b:Author>
    </b:Author>
    <b:Title>The Pros and Cons of Agile and Waterfall</b:Title>
    <b:InternetSiteTitle>pmis Consulting</b:InternetSiteTitle>
    <b:Year>2016</b:Year>
    <b:Month>May</b:Month>
    <b:Day>2</b:Day>
    <b:URL>https://www.pmis-consulting.com/agile-versus-waterfall/</b:URL>
    <b:RefOrder>2</b:RefOrder>
  </b:Source>
</b:Sources>
</file>

<file path=customXml/itemProps1.xml><?xml version="1.0" encoding="utf-8"?>
<ds:datastoreItem xmlns:ds="http://schemas.openxmlformats.org/officeDocument/2006/customXml" ds:itemID="{4447883B-496D-46A0-AFB2-40B61747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30003918_ReportTemplate.dotx</Template>
  <TotalTime>426</TotalTime>
  <Pages>12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at2</vt:lpstr>
    </vt:vector>
  </TitlesOfParts>
  <Company>Luke Gough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AT3 Project Question 4</dc:title>
  <dc:subject>Programming III</dc:subject>
  <dc:creator>Gough, Luke</dc:creator>
  <cp:keywords/>
  <dc:description/>
  <cp:lastModifiedBy>CITE</cp:lastModifiedBy>
  <cp:revision>231</cp:revision>
  <dcterms:created xsi:type="dcterms:W3CDTF">2019-06-04T05:25:00Z</dcterms:created>
  <dcterms:modified xsi:type="dcterms:W3CDTF">2019-12-03T00:41:00Z</dcterms:modified>
  <cp:category>30003918</cp:category>
</cp:coreProperties>
</file>